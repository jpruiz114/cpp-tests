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70D4" w:rsidRPr="003844F7" w:rsidRDefault="00C1497A" w:rsidP="00B30C13">
      <w:pPr>
        <w:pStyle w:val="Puesto"/>
        <w:rPr>
          <w:rFonts w:ascii="Calibri Light" w:hAnsi="Calibri Light"/>
          <w:noProof/>
          <w:color w:val="000000"/>
        </w:rPr>
      </w:pPr>
      <w:r w:rsidRPr="003844F7">
        <w:rPr>
          <w:rFonts w:ascii="Calibri Light" w:hAnsi="Calibri Light"/>
          <w:noProof/>
          <w:color w:val="000000"/>
        </w:rPr>
        <w:t>Brute force solution for vietnamese math problem</w:t>
      </w:r>
    </w:p>
    <w:p w:rsidR="00B30C13" w:rsidRPr="003844F7" w:rsidRDefault="00B30C13" w:rsidP="00B30C13"/>
    <w:p w:rsidR="00B30C13" w:rsidRPr="003844F7" w:rsidRDefault="00B30C13" w:rsidP="00B30C13">
      <w:pPr>
        <w:pStyle w:val="Subttulo"/>
      </w:pPr>
      <w:r w:rsidRPr="003844F7">
        <w:t>By Jean Paul Ruiz Vallejo</w:t>
      </w:r>
    </w:p>
    <w:p w:rsidR="003F70D4" w:rsidRDefault="00B30C13" w:rsidP="00B30C13">
      <w:pPr>
        <w:pStyle w:val="Subttulo"/>
      </w:pPr>
      <w:hyperlink r:id="rId7" w:history="1">
        <w:r w:rsidRPr="003844F7">
          <w:rPr>
            <w:rStyle w:val="Hipervnculo"/>
          </w:rPr>
          <w:t>jpruiz114@gmail.com</w:t>
        </w:r>
      </w:hyperlink>
    </w:p>
    <w:p w:rsidR="00580D47" w:rsidRPr="00580D47" w:rsidRDefault="00580D47" w:rsidP="00580D47">
      <w:r>
        <w:t>Version 1.0</w:t>
      </w:r>
    </w:p>
    <w:p w:rsidR="003F70D4" w:rsidRPr="003844F7" w:rsidRDefault="003F70D4" w:rsidP="003F70D4"/>
    <w:p w:rsidR="003C69EC" w:rsidRPr="003844F7" w:rsidRDefault="007849CE">
      <w:pPr>
        <w:pStyle w:val="Ttulo1"/>
        <w:rPr>
          <w:noProof/>
        </w:rPr>
      </w:pPr>
      <w:r w:rsidRPr="003844F7">
        <w:rPr>
          <w:rFonts w:ascii="Calibri Light" w:hAnsi="Calibri Light"/>
          <w:noProof/>
          <w:color w:val="000000"/>
        </w:rPr>
        <w:t>The problem</w:t>
      </w:r>
    </w:p>
    <w:p w:rsidR="003C69EC" w:rsidRPr="003844F7" w:rsidRDefault="00583A0D">
      <w:pPr>
        <w:rPr>
          <w:rFonts w:ascii="Calibri" w:hAnsi="Calibri"/>
          <w:noProof/>
        </w:rPr>
      </w:pPr>
      <w:r w:rsidRPr="003844F7">
        <w:rPr>
          <w:rFonts w:ascii="Calibri" w:hAnsi="Calibri"/>
          <w:noProof/>
        </w:rPr>
        <w:t xml:space="preserve">In May </w:t>
      </w:r>
      <w:r w:rsidR="00A062A8">
        <w:rPr>
          <w:rFonts w:ascii="Calibri" w:hAnsi="Calibri"/>
          <w:noProof/>
        </w:rPr>
        <w:t xml:space="preserve">18, 2015, a vietnamese website </w:t>
      </w:r>
      <w:r w:rsidRPr="003844F7">
        <w:rPr>
          <w:rFonts w:ascii="Calibri" w:hAnsi="Calibri"/>
          <w:noProof/>
        </w:rPr>
        <w:t>posted an article</w:t>
      </w:r>
      <w:r w:rsidR="00A062A8">
        <w:rPr>
          <w:rFonts w:ascii="Calibri" w:hAnsi="Calibri"/>
          <w:noProof/>
        </w:rPr>
        <w:t xml:space="preserve"> </w:t>
      </w:r>
      <w:sdt>
        <w:sdtPr>
          <w:rPr>
            <w:rFonts w:ascii="Calibri" w:hAnsi="Calibri"/>
            <w:noProof/>
          </w:rPr>
          <w:id w:val="803268138"/>
          <w:citation/>
        </w:sdtPr>
        <w:sdtContent>
          <w:r w:rsidR="00A062A8">
            <w:rPr>
              <w:rFonts w:ascii="Calibri" w:hAnsi="Calibri"/>
              <w:noProof/>
            </w:rPr>
            <w:fldChar w:fldCharType="begin"/>
          </w:r>
          <w:r w:rsidR="00A062A8" w:rsidRPr="00A062A8">
            <w:rPr>
              <w:rFonts w:ascii="Calibri" w:hAnsi="Calibri"/>
              <w:noProof/>
            </w:rPr>
            <w:instrText xml:space="preserve"> CITATION Tin15 \l 9226 </w:instrText>
          </w:r>
          <w:r w:rsidR="00A062A8">
            <w:rPr>
              <w:rFonts w:ascii="Calibri" w:hAnsi="Calibri"/>
              <w:noProof/>
            </w:rPr>
            <w:fldChar w:fldCharType="separate"/>
          </w:r>
          <w:r w:rsidR="00264230" w:rsidRPr="00264230">
            <w:rPr>
              <w:rFonts w:ascii="Calibri" w:hAnsi="Calibri"/>
              <w:noProof/>
            </w:rPr>
            <w:t>[1]</w:t>
          </w:r>
          <w:r w:rsidR="00A062A8">
            <w:rPr>
              <w:rFonts w:ascii="Calibri" w:hAnsi="Calibri"/>
              <w:noProof/>
            </w:rPr>
            <w:fldChar w:fldCharType="end"/>
          </w:r>
        </w:sdtContent>
      </w:sdt>
      <w:r w:rsidRPr="003844F7">
        <w:rPr>
          <w:rFonts w:ascii="Calibri" w:hAnsi="Calibri"/>
          <w:noProof/>
        </w:rPr>
        <w:t xml:space="preserve"> </w:t>
      </w:r>
      <w:r w:rsidR="00E30C8D" w:rsidRPr="003844F7">
        <w:rPr>
          <w:rFonts w:ascii="Calibri" w:hAnsi="Calibri"/>
          <w:noProof/>
        </w:rPr>
        <w:t>stating that a math book for 3</w:t>
      </w:r>
      <w:r w:rsidR="00E30C8D" w:rsidRPr="003844F7">
        <w:rPr>
          <w:rFonts w:ascii="Calibri" w:hAnsi="Calibri"/>
          <w:noProof/>
          <w:vertAlign w:val="superscript"/>
        </w:rPr>
        <w:t>rd</w:t>
      </w:r>
      <w:r w:rsidR="00E30C8D" w:rsidRPr="003844F7">
        <w:rPr>
          <w:rFonts w:ascii="Calibri" w:hAnsi="Calibri"/>
          <w:noProof/>
        </w:rPr>
        <w:t xml:space="preserve"> grade had the following problem on it:</w:t>
      </w:r>
    </w:p>
    <w:p w:rsidR="00CE2521" w:rsidRPr="003844F7" w:rsidRDefault="00CE2521">
      <w:pPr>
        <w:rPr>
          <w:rFonts w:ascii="Calibri" w:hAnsi="Calibri"/>
          <w:noProof/>
        </w:rPr>
      </w:pPr>
    </w:p>
    <w:p w:rsidR="00583A0D" w:rsidRPr="003844F7" w:rsidRDefault="00583A0D" w:rsidP="00A3469A">
      <w:pPr>
        <w:jc w:val="center"/>
        <w:rPr>
          <w:rFonts w:ascii="Calibri" w:hAnsi="Calibri"/>
          <w:noProof/>
        </w:rPr>
      </w:pPr>
      <w:r w:rsidRPr="003844F7">
        <w:rPr>
          <w:rFonts w:ascii="Calibri" w:hAnsi="Calibri"/>
          <w:noProof/>
          <w:lang w:eastAsia="es-CO"/>
        </w:rPr>
        <w:drawing>
          <wp:inline distT="0" distB="0" distL="0" distR="0">
            <wp:extent cx="4480560" cy="2688336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aitoan-1431938003_490x294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0560" cy="2688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521" w:rsidRDefault="00CE2521">
      <w:pPr>
        <w:rPr>
          <w:rFonts w:ascii="Calibri" w:hAnsi="Calibri"/>
          <w:noProof/>
        </w:rPr>
      </w:pPr>
    </w:p>
    <w:p w:rsidR="00542AFB" w:rsidRDefault="00542AFB" w:rsidP="00542AFB">
      <w:pPr>
        <w:jc w:val="center"/>
        <w:rPr>
          <w:rFonts w:ascii="Calibri" w:hAnsi="Calibri"/>
          <w:noProof/>
        </w:rPr>
      </w:pPr>
      <w:r>
        <w:rPr>
          <w:rFonts w:ascii="Calibri" w:hAnsi="Calibri"/>
          <w:noProof/>
          <w:lang w:val="es-CO" w:eastAsia="es-CO"/>
        </w:rPr>
        <w:drawing>
          <wp:inline distT="0" distB="0" distL="0" distR="0">
            <wp:extent cx="4518247" cy="300990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bai-toan-gay-bao-nam-trong-cuon-phieu-bai-tap-cuoi-tuan-toan-va-tieng-viet-lop-3-cua-nha-xuat-ban-dh-su-pham---anh-cthanh-1432508500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1463" cy="3025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AFB" w:rsidRDefault="00861A40" w:rsidP="00542AFB">
      <w:pPr>
        <w:jc w:val="center"/>
        <w:rPr>
          <w:rFonts w:ascii="Calibri" w:hAnsi="Calibri"/>
          <w:noProof/>
        </w:rPr>
      </w:pPr>
      <w:r>
        <w:rPr>
          <w:rFonts w:ascii="Calibri" w:hAnsi="Calibri"/>
          <w:noProof/>
        </w:rPr>
        <w:t xml:space="preserve">The problem also appeared in other websites such as </w:t>
      </w:r>
      <w:r w:rsidRPr="00861A40">
        <w:rPr>
          <w:rFonts w:ascii="Calibri" w:hAnsi="Calibri"/>
          <w:noProof/>
        </w:rPr>
        <w:t xml:space="preserve">tinmoi.vn </w:t>
      </w:r>
      <w:sdt>
        <w:sdtPr>
          <w:rPr>
            <w:rFonts w:ascii="Calibri" w:hAnsi="Calibri"/>
            <w:noProof/>
          </w:rPr>
          <w:id w:val="1297411629"/>
          <w:citation/>
        </w:sdtPr>
        <w:sdtContent>
          <w:r w:rsidR="00542AFB">
            <w:rPr>
              <w:rFonts w:ascii="Calibri" w:hAnsi="Calibri"/>
              <w:noProof/>
            </w:rPr>
            <w:fldChar w:fldCharType="begin"/>
          </w:r>
          <w:r w:rsidR="00542AFB" w:rsidRPr="00861A40">
            <w:rPr>
              <w:rFonts w:ascii="Calibri" w:hAnsi="Calibri"/>
              <w:noProof/>
            </w:rPr>
            <w:instrText xml:space="preserve"> CITATION tin15 \l 9226 </w:instrText>
          </w:r>
          <w:r w:rsidR="00542AFB">
            <w:rPr>
              <w:rFonts w:ascii="Calibri" w:hAnsi="Calibri"/>
              <w:noProof/>
            </w:rPr>
            <w:fldChar w:fldCharType="separate"/>
          </w:r>
          <w:r w:rsidR="00264230" w:rsidRPr="00264230">
            <w:rPr>
              <w:rFonts w:ascii="Calibri" w:hAnsi="Calibri"/>
              <w:noProof/>
            </w:rPr>
            <w:t>[2]</w:t>
          </w:r>
          <w:r w:rsidR="00542AFB">
            <w:rPr>
              <w:rFonts w:ascii="Calibri" w:hAnsi="Calibri"/>
              <w:noProof/>
            </w:rPr>
            <w:fldChar w:fldCharType="end"/>
          </w:r>
        </w:sdtContent>
      </w:sdt>
    </w:p>
    <w:p w:rsidR="00542AFB" w:rsidRPr="003844F7" w:rsidRDefault="00542AFB" w:rsidP="005B7BED">
      <w:pPr>
        <w:rPr>
          <w:rFonts w:ascii="Calibri" w:hAnsi="Calibri"/>
          <w:noProof/>
        </w:rPr>
      </w:pPr>
    </w:p>
    <w:p w:rsidR="00F32A58" w:rsidRDefault="00E30C8D">
      <w:pPr>
        <w:rPr>
          <w:rFonts w:ascii="Calibri" w:hAnsi="Calibri"/>
          <w:noProof/>
        </w:rPr>
      </w:pPr>
      <w:r w:rsidRPr="003844F7">
        <w:rPr>
          <w:rFonts w:ascii="Calibri" w:hAnsi="Calibri"/>
          <w:noProof/>
        </w:rPr>
        <w:t>The idea of the problem is to fill the empty squares with the numbers from 1 to 9, non repeating any and using all of them in order to get 66</w:t>
      </w:r>
      <w:r w:rsidR="008C544D">
        <w:rPr>
          <w:rFonts w:ascii="Calibri" w:hAnsi="Calibri"/>
          <w:noProof/>
        </w:rPr>
        <w:t xml:space="preserve"> for result</w:t>
      </w:r>
      <w:r w:rsidRPr="003844F7">
        <w:rPr>
          <w:rFonts w:ascii="Calibri" w:hAnsi="Calibri"/>
          <w:noProof/>
        </w:rPr>
        <w:t>.</w:t>
      </w:r>
      <w:r w:rsidR="008508BF">
        <w:rPr>
          <w:rFonts w:ascii="Calibri" w:hAnsi="Calibri"/>
          <w:noProof/>
        </w:rPr>
        <w:t xml:space="preserve"> </w:t>
      </w:r>
      <w:r w:rsidR="000F3EE1">
        <w:rPr>
          <w:rFonts w:ascii="Calibri" w:hAnsi="Calibri"/>
          <w:noProof/>
        </w:rPr>
        <w:t xml:space="preserve">If you are asking </w:t>
      </w:r>
      <w:r w:rsidR="008508BF">
        <w:rPr>
          <w:rFonts w:ascii="Calibri" w:hAnsi="Calibri"/>
          <w:noProof/>
        </w:rPr>
        <w:t>“</w:t>
      </w:r>
      <w:r w:rsidRPr="003844F7">
        <w:rPr>
          <w:rFonts w:ascii="Calibri" w:hAnsi="Calibri"/>
          <w:noProof/>
        </w:rPr>
        <w:t>:</w:t>
      </w:r>
      <w:r w:rsidR="008508BF">
        <w:rPr>
          <w:rFonts w:ascii="Calibri" w:hAnsi="Calibri"/>
          <w:noProof/>
        </w:rPr>
        <w:t>”</w:t>
      </w:r>
      <w:r w:rsidRPr="003844F7">
        <w:rPr>
          <w:rFonts w:ascii="Calibri" w:hAnsi="Calibri"/>
          <w:noProof/>
        </w:rPr>
        <w:t xml:space="preserve"> stands for division</w:t>
      </w:r>
    </w:p>
    <w:p w:rsidR="00F32A58" w:rsidRDefault="00F32A58">
      <w:pPr>
        <w:rPr>
          <w:rFonts w:ascii="Calibri" w:hAnsi="Calibri"/>
          <w:noProof/>
        </w:rPr>
      </w:pPr>
    </w:p>
    <w:p w:rsidR="00E30C8D" w:rsidRDefault="00D1709B">
      <w:pPr>
        <w:rPr>
          <w:rFonts w:ascii="Calibri" w:hAnsi="Calibri"/>
          <w:noProof/>
        </w:rPr>
      </w:pPr>
      <w:r w:rsidRPr="003844F7">
        <w:rPr>
          <w:rFonts w:ascii="Calibri" w:hAnsi="Calibri"/>
          <w:noProof/>
        </w:rPr>
        <w:t>The problem generated such a controversy that a local teacher, Dr. Tran Dien Show from the Hanoi National University of Education said that the problem would be a challenge even for a Ph.D not to say for a 3</w:t>
      </w:r>
      <w:r w:rsidRPr="003844F7">
        <w:rPr>
          <w:rFonts w:ascii="Calibri" w:hAnsi="Calibri"/>
          <w:noProof/>
          <w:vertAlign w:val="superscript"/>
        </w:rPr>
        <w:t>rd</w:t>
      </w:r>
      <w:r w:rsidRPr="003844F7">
        <w:rPr>
          <w:rFonts w:ascii="Calibri" w:hAnsi="Calibri"/>
          <w:noProof/>
        </w:rPr>
        <w:t xml:space="preserve"> grade student</w:t>
      </w:r>
      <w:r w:rsidR="000B0A6B">
        <w:rPr>
          <w:rFonts w:ascii="Calibri" w:hAnsi="Calibri"/>
          <w:noProof/>
        </w:rPr>
        <w:t xml:space="preserve"> </w:t>
      </w:r>
      <w:sdt>
        <w:sdtPr>
          <w:rPr>
            <w:rFonts w:ascii="Calibri" w:hAnsi="Calibri"/>
            <w:noProof/>
          </w:rPr>
          <w:id w:val="-1754114747"/>
          <w:citation/>
        </w:sdtPr>
        <w:sdtContent>
          <w:r w:rsidR="000B0A6B">
            <w:rPr>
              <w:rFonts w:ascii="Calibri" w:hAnsi="Calibri"/>
              <w:noProof/>
            </w:rPr>
            <w:fldChar w:fldCharType="begin"/>
          </w:r>
          <w:r w:rsidR="000B0A6B" w:rsidRPr="00BA56E5">
            <w:rPr>
              <w:rFonts w:ascii="Calibri" w:hAnsi="Calibri"/>
              <w:noProof/>
            </w:rPr>
            <w:instrText xml:space="preserve">CITATION VN15 \l 9226 </w:instrText>
          </w:r>
          <w:r w:rsidR="000B0A6B">
            <w:rPr>
              <w:rFonts w:ascii="Calibri" w:hAnsi="Calibri"/>
              <w:noProof/>
            </w:rPr>
            <w:fldChar w:fldCharType="separate"/>
          </w:r>
          <w:r w:rsidR="00264230" w:rsidRPr="00264230">
            <w:rPr>
              <w:rFonts w:ascii="Calibri" w:hAnsi="Calibri"/>
              <w:noProof/>
            </w:rPr>
            <w:t>[3]</w:t>
          </w:r>
          <w:r w:rsidR="000B0A6B">
            <w:rPr>
              <w:rFonts w:ascii="Calibri" w:hAnsi="Calibri"/>
              <w:noProof/>
            </w:rPr>
            <w:fldChar w:fldCharType="end"/>
          </w:r>
        </w:sdtContent>
      </w:sdt>
      <w:r w:rsidRPr="003844F7">
        <w:rPr>
          <w:rFonts w:ascii="Calibri" w:hAnsi="Calibri"/>
          <w:noProof/>
        </w:rPr>
        <w:t>.</w:t>
      </w:r>
    </w:p>
    <w:p w:rsidR="008508BF" w:rsidRPr="003844F7" w:rsidRDefault="008508BF">
      <w:pPr>
        <w:rPr>
          <w:rFonts w:ascii="Calibri" w:hAnsi="Calibri"/>
          <w:noProof/>
        </w:rPr>
      </w:pPr>
    </w:p>
    <w:p w:rsidR="00670005" w:rsidRPr="00F32A58" w:rsidRDefault="00D1709B">
      <w:pPr>
        <w:rPr>
          <w:rFonts w:ascii="Calibri" w:hAnsi="Calibri"/>
          <w:noProof/>
        </w:rPr>
      </w:pPr>
      <w:r w:rsidRPr="003844F7">
        <w:rPr>
          <w:rFonts w:ascii="Calibri" w:hAnsi="Calibri"/>
          <w:noProof/>
        </w:rPr>
        <w:t>Later, the problem got published on different websites, such as</w:t>
      </w:r>
      <w:r w:rsidR="00D96F50">
        <w:rPr>
          <w:rFonts w:ascii="Calibri" w:hAnsi="Calibri"/>
          <w:noProof/>
        </w:rPr>
        <w:t xml:space="preserve"> The Guardian</w:t>
      </w:r>
      <w:r w:rsidRPr="003844F7">
        <w:rPr>
          <w:rFonts w:ascii="Calibri" w:hAnsi="Calibri"/>
          <w:noProof/>
        </w:rPr>
        <w:t xml:space="preserve"> </w:t>
      </w:r>
      <w:sdt>
        <w:sdtPr>
          <w:rPr>
            <w:rFonts w:ascii="Calibri" w:hAnsi="Calibri"/>
            <w:noProof/>
          </w:rPr>
          <w:id w:val="1218167900"/>
          <w:citation/>
        </w:sdtPr>
        <w:sdtContent>
          <w:r w:rsidR="00D96F50">
            <w:rPr>
              <w:rFonts w:ascii="Calibri" w:hAnsi="Calibri"/>
              <w:noProof/>
            </w:rPr>
            <w:fldChar w:fldCharType="begin"/>
          </w:r>
          <w:r w:rsidR="00623E22" w:rsidRPr="00BA56E5">
            <w:rPr>
              <w:rFonts w:ascii="Calibri" w:hAnsi="Calibri"/>
              <w:noProof/>
            </w:rPr>
            <w:instrText xml:space="preserve">CITATION Ale15 \l 9226 </w:instrText>
          </w:r>
          <w:r w:rsidR="00D96F50">
            <w:rPr>
              <w:rFonts w:ascii="Calibri" w:hAnsi="Calibri"/>
              <w:noProof/>
            </w:rPr>
            <w:fldChar w:fldCharType="separate"/>
          </w:r>
          <w:r w:rsidR="00264230" w:rsidRPr="00264230">
            <w:rPr>
              <w:rFonts w:ascii="Calibri" w:hAnsi="Calibri"/>
              <w:noProof/>
            </w:rPr>
            <w:t>[4]</w:t>
          </w:r>
          <w:r w:rsidR="00D96F50">
            <w:rPr>
              <w:rFonts w:ascii="Calibri" w:hAnsi="Calibri"/>
              <w:noProof/>
            </w:rPr>
            <w:fldChar w:fldCharType="end"/>
          </w:r>
        </w:sdtContent>
      </w:sdt>
      <w:r w:rsidRPr="003844F7">
        <w:rPr>
          <w:rFonts w:ascii="Calibri" w:hAnsi="Calibri"/>
          <w:noProof/>
        </w:rPr>
        <w:t xml:space="preserve"> and G</w:t>
      </w:r>
      <w:r w:rsidR="005E68A0" w:rsidRPr="003844F7">
        <w:rPr>
          <w:rFonts w:ascii="Calibri" w:hAnsi="Calibri"/>
          <w:noProof/>
        </w:rPr>
        <w:t>izmodo</w:t>
      </w:r>
      <w:r w:rsidR="007D3311">
        <w:rPr>
          <w:rFonts w:ascii="Calibri" w:hAnsi="Calibri"/>
          <w:noProof/>
        </w:rPr>
        <w:t xml:space="preserve"> </w:t>
      </w:r>
      <w:sdt>
        <w:sdtPr>
          <w:rPr>
            <w:rFonts w:ascii="Calibri" w:hAnsi="Calibri"/>
            <w:noProof/>
          </w:rPr>
          <w:id w:val="-1025407318"/>
          <w:citation/>
        </w:sdtPr>
        <w:sdtContent>
          <w:r w:rsidR="007D3311">
            <w:rPr>
              <w:rFonts w:ascii="Calibri" w:hAnsi="Calibri"/>
              <w:noProof/>
            </w:rPr>
            <w:fldChar w:fldCharType="begin"/>
          </w:r>
          <w:r w:rsidR="00623E22" w:rsidRPr="00BA56E5">
            <w:rPr>
              <w:rFonts w:ascii="Calibri" w:hAnsi="Calibri"/>
              <w:noProof/>
            </w:rPr>
            <w:instrText xml:space="preserve">CITATION Jam15 \l 9226 </w:instrText>
          </w:r>
          <w:r w:rsidR="007D3311">
            <w:rPr>
              <w:rFonts w:ascii="Calibri" w:hAnsi="Calibri"/>
              <w:noProof/>
            </w:rPr>
            <w:fldChar w:fldCharType="separate"/>
          </w:r>
          <w:r w:rsidR="00264230" w:rsidRPr="00264230">
            <w:rPr>
              <w:rFonts w:ascii="Calibri" w:hAnsi="Calibri"/>
              <w:noProof/>
            </w:rPr>
            <w:t>[5]</w:t>
          </w:r>
          <w:r w:rsidR="007D3311">
            <w:rPr>
              <w:rFonts w:ascii="Calibri" w:hAnsi="Calibri"/>
              <w:noProof/>
            </w:rPr>
            <w:fldChar w:fldCharType="end"/>
          </w:r>
        </w:sdtContent>
      </w:sdt>
      <w:r w:rsidR="005E68A0" w:rsidRPr="003844F7">
        <w:rPr>
          <w:rFonts w:ascii="Calibri" w:hAnsi="Calibri"/>
          <w:noProof/>
        </w:rPr>
        <w:t>.</w:t>
      </w:r>
      <w:r w:rsidR="00670005">
        <w:rPr>
          <w:rFonts w:ascii="Calibri Light" w:hAnsi="Calibri Light"/>
          <w:noProof/>
          <w:color w:val="000000"/>
        </w:rPr>
        <w:br w:type="page"/>
      </w:r>
    </w:p>
    <w:p w:rsidR="007849CE" w:rsidRPr="003844F7" w:rsidRDefault="007849CE" w:rsidP="007849CE">
      <w:pPr>
        <w:pStyle w:val="Ttulo1"/>
        <w:rPr>
          <w:noProof/>
        </w:rPr>
      </w:pPr>
      <w:r w:rsidRPr="003844F7">
        <w:rPr>
          <w:rFonts w:ascii="Calibri Light" w:hAnsi="Calibri Light"/>
          <w:noProof/>
          <w:color w:val="000000"/>
        </w:rPr>
        <w:lastRenderedPageBreak/>
        <w:t>Assumptions</w:t>
      </w:r>
    </w:p>
    <w:p w:rsidR="007849CE" w:rsidRPr="003844F7" w:rsidRDefault="00D1564A" w:rsidP="00D1564A">
      <w:pPr>
        <w:pStyle w:val="Prrafodelista"/>
        <w:numPr>
          <w:ilvl w:val="0"/>
          <w:numId w:val="14"/>
        </w:numPr>
        <w:rPr>
          <w:rFonts w:ascii="Calibri" w:hAnsi="Calibri"/>
          <w:noProof/>
        </w:rPr>
      </w:pPr>
      <w:r w:rsidRPr="003844F7">
        <w:rPr>
          <w:rFonts w:ascii="Calibri" w:hAnsi="Calibri"/>
          <w:noProof/>
        </w:rPr>
        <w:t>There’s at least one array of values that solve the problem.</w:t>
      </w:r>
    </w:p>
    <w:p w:rsidR="00D1564A" w:rsidRPr="003844F7" w:rsidRDefault="00D1564A" w:rsidP="00D1564A">
      <w:pPr>
        <w:pStyle w:val="Prrafodelista"/>
        <w:numPr>
          <w:ilvl w:val="0"/>
          <w:numId w:val="14"/>
        </w:numPr>
        <w:rPr>
          <w:rFonts w:ascii="Calibri" w:hAnsi="Calibri"/>
          <w:noProof/>
        </w:rPr>
      </w:pPr>
      <w:r w:rsidRPr="003844F7">
        <w:rPr>
          <w:rFonts w:ascii="Calibri" w:hAnsi="Calibri"/>
          <w:noProof/>
        </w:rPr>
        <w:t>No approximate solutions will be used.</w:t>
      </w:r>
    </w:p>
    <w:p w:rsidR="00670005" w:rsidRDefault="00670005">
      <w:pPr>
        <w:rPr>
          <w:rFonts w:ascii="Calibri Light" w:eastAsiaTheme="majorEastAsia" w:hAnsi="Calibri Light" w:cstheme="majorBidi"/>
          <w:b/>
          <w:bCs/>
          <w:smallCaps/>
          <w:noProof/>
          <w:color w:val="000000"/>
          <w:sz w:val="36"/>
          <w:szCs w:val="36"/>
        </w:rPr>
      </w:pPr>
    </w:p>
    <w:p w:rsidR="007849CE" w:rsidRPr="003844F7" w:rsidRDefault="007849CE" w:rsidP="007849CE">
      <w:pPr>
        <w:pStyle w:val="Ttulo1"/>
        <w:rPr>
          <w:noProof/>
        </w:rPr>
      </w:pPr>
      <w:r w:rsidRPr="003844F7">
        <w:rPr>
          <w:rFonts w:ascii="Calibri Light" w:hAnsi="Calibri Light"/>
          <w:noProof/>
          <w:color w:val="000000"/>
        </w:rPr>
        <w:t>The solution</w:t>
      </w:r>
    </w:p>
    <w:p w:rsidR="00D1564A" w:rsidRPr="003844F7" w:rsidRDefault="00D1564A" w:rsidP="00D1564A">
      <w:pPr>
        <w:rPr>
          <w:rFonts w:ascii="Calibri" w:hAnsi="Calibri"/>
          <w:noProof/>
        </w:rPr>
      </w:pPr>
      <w:r w:rsidRPr="003844F7">
        <w:rPr>
          <w:rFonts w:ascii="Calibri" w:hAnsi="Calibri"/>
          <w:noProof/>
        </w:rPr>
        <w:t>Based on the rules of the game, you will have to fill 9 fields with 9 different numbers from 1 to 9, non repeating them.</w:t>
      </w:r>
    </w:p>
    <w:p w:rsidR="00CE2521" w:rsidRPr="003844F7" w:rsidRDefault="00CE2521" w:rsidP="00D1564A">
      <w:pPr>
        <w:rPr>
          <w:rFonts w:ascii="Calibri" w:hAnsi="Calibri"/>
          <w:noProof/>
        </w:rPr>
      </w:pPr>
    </w:p>
    <w:p w:rsidR="007849CE" w:rsidRPr="003844F7" w:rsidRDefault="007E4D4B" w:rsidP="00CE2521">
      <w:pPr>
        <w:jc w:val="center"/>
        <w:rPr>
          <w:noProof/>
        </w:rPr>
      </w:pPr>
      <w:r w:rsidRPr="003844F7">
        <w:rPr>
          <w:noProof/>
          <w:lang w:eastAsia="es-CO"/>
        </w:rPr>
        <w:drawing>
          <wp:inline distT="0" distB="0" distL="0" distR="0">
            <wp:extent cx="2560674" cy="2202180"/>
            <wp:effectExtent l="0" t="0" r="0" b="762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original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8558" cy="2217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521" w:rsidRPr="003844F7" w:rsidRDefault="00CE2521">
      <w:pPr>
        <w:rPr>
          <w:noProof/>
        </w:rPr>
      </w:pPr>
    </w:p>
    <w:p w:rsidR="00F17828" w:rsidRPr="003844F7" w:rsidRDefault="00CE2521">
      <w:pPr>
        <w:rPr>
          <w:noProof/>
        </w:rPr>
      </w:pPr>
      <w:r w:rsidRPr="003844F7">
        <w:rPr>
          <w:noProof/>
        </w:rPr>
        <w:t>The first thing we can figure out is that t</w:t>
      </w:r>
      <w:r w:rsidR="00351C5B" w:rsidRPr="003844F7">
        <w:rPr>
          <w:noProof/>
        </w:rPr>
        <w:t>here are 9! possible combinations to solve this. Why?</w:t>
      </w:r>
    </w:p>
    <w:p w:rsidR="007C5FD0" w:rsidRDefault="007C5FD0">
      <w:pPr>
        <w:rPr>
          <w:noProof/>
        </w:rPr>
      </w:pPr>
      <w:r>
        <w:rPr>
          <w:noProof/>
        </w:rPr>
        <w:br w:type="page"/>
      </w:r>
    </w:p>
    <w:p w:rsidR="00665193" w:rsidRPr="003844F7" w:rsidRDefault="00665193">
      <w:pPr>
        <w:rPr>
          <w:noProof/>
        </w:rPr>
      </w:pPr>
      <w:r w:rsidRPr="003844F7">
        <w:rPr>
          <w:noProof/>
        </w:rPr>
        <w:lastRenderedPageBreak/>
        <w:t>Consider the variables in red.</w:t>
      </w:r>
    </w:p>
    <w:p w:rsidR="00E46505" w:rsidRPr="003844F7" w:rsidRDefault="00E46505">
      <w:pPr>
        <w:rPr>
          <w:noProof/>
        </w:rPr>
      </w:pPr>
    </w:p>
    <w:p w:rsidR="00CE2521" w:rsidRPr="003844F7" w:rsidRDefault="007E4D4B" w:rsidP="00CE2521">
      <w:pPr>
        <w:jc w:val="center"/>
        <w:rPr>
          <w:noProof/>
        </w:rPr>
      </w:pPr>
      <w:r w:rsidRPr="003844F7">
        <w:rPr>
          <w:noProof/>
          <w:lang w:eastAsia="es-CO"/>
        </w:rPr>
        <w:drawing>
          <wp:inline distT="0" distB="0" distL="0" distR="0">
            <wp:extent cx="2560320" cy="2201875"/>
            <wp:effectExtent l="0" t="0" r="0" b="825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variable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2750" cy="221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521" w:rsidRPr="003844F7" w:rsidRDefault="00CE2521">
      <w:pPr>
        <w:rPr>
          <w:noProof/>
        </w:rPr>
      </w:pPr>
    </w:p>
    <w:p w:rsidR="00665193" w:rsidRPr="003844F7" w:rsidRDefault="00665193">
      <w:pPr>
        <w:rPr>
          <w:noProof/>
        </w:rPr>
      </w:pPr>
      <w:r w:rsidRPr="003844F7">
        <w:rPr>
          <w:noProof/>
        </w:rPr>
        <w:t>A can be any number from 1 to 9.</w:t>
      </w:r>
    </w:p>
    <w:p w:rsidR="00665193" w:rsidRPr="003844F7" w:rsidRDefault="00665193">
      <w:pPr>
        <w:rPr>
          <w:noProof/>
        </w:rPr>
      </w:pPr>
      <w:r w:rsidRPr="003844F7">
        <w:rPr>
          <w:noProof/>
        </w:rPr>
        <w:t>B can be any number from 1 to 9 but can’t be the same value as A, so it can be 1 of 8.</w:t>
      </w:r>
    </w:p>
    <w:p w:rsidR="00665193" w:rsidRPr="003844F7" w:rsidRDefault="00665193">
      <w:pPr>
        <w:rPr>
          <w:noProof/>
        </w:rPr>
      </w:pPr>
      <w:r w:rsidRPr="003844F7">
        <w:rPr>
          <w:noProof/>
        </w:rPr>
        <w:t>C can be any number from 1 to 9 but can’t be the same vale as A and B, so it can be 1 of 7.</w:t>
      </w:r>
    </w:p>
    <w:p w:rsidR="00665193" w:rsidRPr="003844F7" w:rsidRDefault="00665193">
      <w:pPr>
        <w:rPr>
          <w:noProof/>
        </w:rPr>
      </w:pPr>
      <w:r w:rsidRPr="003844F7">
        <w:rPr>
          <w:noProof/>
        </w:rPr>
        <w:t>See where is this going?</w:t>
      </w:r>
    </w:p>
    <w:p w:rsidR="00665193" w:rsidRPr="003844F7" w:rsidRDefault="00665193">
      <w:pPr>
        <w:rPr>
          <w:noProof/>
        </w:rPr>
      </w:pPr>
      <w:r w:rsidRPr="003844F7">
        <w:rPr>
          <w:noProof/>
        </w:rPr>
        <w:t>D can be 1 of 6.</w:t>
      </w:r>
    </w:p>
    <w:p w:rsidR="00665193" w:rsidRPr="003844F7" w:rsidRDefault="00665193">
      <w:pPr>
        <w:rPr>
          <w:noProof/>
        </w:rPr>
      </w:pPr>
      <w:r w:rsidRPr="003844F7">
        <w:rPr>
          <w:noProof/>
        </w:rPr>
        <w:t>E can be 1 of 5.</w:t>
      </w:r>
    </w:p>
    <w:p w:rsidR="00665193" w:rsidRPr="003844F7" w:rsidRDefault="00665193">
      <w:pPr>
        <w:rPr>
          <w:noProof/>
        </w:rPr>
      </w:pPr>
      <w:r w:rsidRPr="003844F7">
        <w:rPr>
          <w:noProof/>
        </w:rPr>
        <w:t>F can be 1 of 4.</w:t>
      </w:r>
    </w:p>
    <w:p w:rsidR="00665193" w:rsidRPr="003844F7" w:rsidRDefault="00665193">
      <w:pPr>
        <w:rPr>
          <w:noProof/>
        </w:rPr>
      </w:pPr>
      <w:r w:rsidRPr="003844F7">
        <w:rPr>
          <w:noProof/>
        </w:rPr>
        <w:t>G can be 1 of 3.</w:t>
      </w:r>
    </w:p>
    <w:p w:rsidR="00665193" w:rsidRPr="003844F7" w:rsidRDefault="00665193">
      <w:pPr>
        <w:rPr>
          <w:noProof/>
        </w:rPr>
      </w:pPr>
      <w:r w:rsidRPr="003844F7">
        <w:rPr>
          <w:noProof/>
        </w:rPr>
        <w:t>H can be 1 of 2.</w:t>
      </w:r>
    </w:p>
    <w:p w:rsidR="00B25049" w:rsidRDefault="00665193">
      <w:pPr>
        <w:rPr>
          <w:noProof/>
        </w:rPr>
      </w:pPr>
      <w:r w:rsidRPr="003844F7">
        <w:rPr>
          <w:noProof/>
        </w:rPr>
        <w:t>I can be 1.</w:t>
      </w:r>
    </w:p>
    <w:p w:rsidR="00BF5A35" w:rsidRPr="003844F7" w:rsidRDefault="008F6684">
      <w:pPr>
        <w:rPr>
          <w:noProof/>
        </w:rPr>
      </w:pPr>
      <w:r w:rsidRPr="003844F7">
        <w:rPr>
          <w:noProof/>
        </w:rPr>
        <w:lastRenderedPageBreak/>
        <w:t>Knowing this, you will have 9! (9 * 8 * 7 * 6 * 5 * 4 * 3 * 2 * 1) or 362</w:t>
      </w:r>
      <w:r w:rsidR="007B2B8D" w:rsidRPr="003844F7">
        <w:rPr>
          <w:noProof/>
        </w:rPr>
        <w:t>.</w:t>
      </w:r>
      <w:r w:rsidRPr="003844F7">
        <w:rPr>
          <w:noProof/>
        </w:rPr>
        <w:t>880 possible combinations to evaluate.</w:t>
      </w:r>
    </w:p>
    <w:p w:rsidR="00080452" w:rsidRPr="003844F7" w:rsidRDefault="00080452">
      <w:pPr>
        <w:rPr>
          <w:noProof/>
        </w:rPr>
      </w:pPr>
    </w:p>
    <w:p w:rsidR="008F6684" w:rsidRPr="003844F7" w:rsidRDefault="00BF5A35" w:rsidP="00092CF2">
      <w:pPr>
        <w:pStyle w:val="Ttulo2"/>
        <w:rPr>
          <w:noProof/>
        </w:rPr>
      </w:pPr>
      <w:r w:rsidRPr="003844F7">
        <w:rPr>
          <w:noProof/>
        </w:rPr>
        <w:t>Why brute force and not equations?</w:t>
      </w:r>
    </w:p>
    <w:p w:rsidR="00BF5A35" w:rsidRPr="003844F7" w:rsidRDefault="00BF5A35">
      <w:pPr>
        <w:rPr>
          <w:noProof/>
        </w:rPr>
      </w:pPr>
      <w:r w:rsidRPr="003844F7">
        <w:rPr>
          <w:noProof/>
        </w:rPr>
        <w:t xml:space="preserve">You have 9 variables and only 1 equation. The ideal </w:t>
      </w:r>
      <w:r w:rsidR="00A66678" w:rsidRPr="003844F7">
        <w:rPr>
          <w:noProof/>
        </w:rPr>
        <w:t xml:space="preserve">scenario </w:t>
      </w:r>
      <w:r w:rsidRPr="003844F7">
        <w:rPr>
          <w:noProof/>
        </w:rPr>
        <w:t>would be to have 9 ecuations for the 9 variables</w:t>
      </w:r>
      <w:r w:rsidR="00742B7F" w:rsidRPr="003844F7">
        <w:rPr>
          <w:noProof/>
        </w:rPr>
        <w:t>, at least for a linear equation system,</w:t>
      </w:r>
      <w:r w:rsidRPr="003844F7">
        <w:rPr>
          <w:noProof/>
        </w:rPr>
        <w:t xml:space="preserve"> but that isn’</w:t>
      </w:r>
      <w:r w:rsidR="00092CF2" w:rsidRPr="003844F7">
        <w:rPr>
          <w:noProof/>
        </w:rPr>
        <w:t>t the case.</w:t>
      </w:r>
    </w:p>
    <w:p w:rsidR="0010711E" w:rsidRPr="003844F7" w:rsidRDefault="0010711E">
      <w:pPr>
        <w:rPr>
          <w:noProof/>
        </w:rPr>
      </w:pPr>
    </w:p>
    <w:p w:rsidR="00516247" w:rsidRPr="003844F7" w:rsidRDefault="00516247">
      <w:pPr>
        <w:rPr>
          <w:noProof/>
        </w:rPr>
      </w:pPr>
      <w:r w:rsidRPr="003844F7">
        <w:rPr>
          <w:noProof/>
        </w:rPr>
        <w:t>So now we know we have to test with 362.880 possible combinations, but how do we get them?</w:t>
      </w:r>
    </w:p>
    <w:p w:rsidR="00080452" w:rsidRPr="003844F7" w:rsidRDefault="00080452">
      <w:pPr>
        <w:rPr>
          <w:noProof/>
        </w:rPr>
      </w:pPr>
    </w:p>
    <w:p w:rsidR="00092CF2" w:rsidRDefault="00092CF2" w:rsidP="00092CF2">
      <w:pPr>
        <w:pStyle w:val="Ttulo2"/>
        <w:rPr>
          <w:noProof/>
        </w:rPr>
      </w:pPr>
      <w:r w:rsidRPr="003844F7">
        <w:rPr>
          <w:noProof/>
        </w:rPr>
        <w:t>First approach</w:t>
      </w:r>
    </w:p>
    <w:p w:rsidR="00B84DE3" w:rsidRPr="00B84DE3" w:rsidRDefault="00B84DE3" w:rsidP="00B84DE3"/>
    <w:p w:rsidR="00092CF2" w:rsidRPr="003844F7" w:rsidRDefault="00092CF2">
      <w:pPr>
        <w:rPr>
          <w:noProof/>
        </w:rPr>
      </w:pPr>
      <w:r w:rsidRPr="003844F7">
        <w:rPr>
          <w:noProof/>
        </w:rPr>
        <w:t>W</w:t>
      </w:r>
      <w:r w:rsidR="003A5428" w:rsidRPr="003844F7">
        <w:rPr>
          <w:noProof/>
        </w:rPr>
        <w:t>e will be using C</w:t>
      </w:r>
      <w:r w:rsidRPr="003844F7">
        <w:rPr>
          <w:noProof/>
        </w:rPr>
        <w:t>++ and Microsoft Excel to solve the problem.</w:t>
      </w:r>
    </w:p>
    <w:p w:rsidR="00092CF2" w:rsidRPr="003844F7" w:rsidRDefault="003A5428">
      <w:pPr>
        <w:rPr>
          <w:noProof/>
        </w:rPr>
      </w:pPr>
      <w:r w:rsidRPr="003844F7">
        <w:rPr>
          <w:noProof/>
        </w:rPr>
        <w:t>I chose C++ because is faster, the overall speed of C++ applications is greater than that of other languages. C++ will help us get all the possible combinations in a short amount of time.</w:t>
      </w:r>
    </w:p>
    <w:p w:rsidR="003A5428" w:rsidRPr="003844F7" w:rsidRDefault="003A5428">
      <w:pPr>
        <w:rPr>
          <w:noProof/>
        </w:rPr>
      </w:pPr>
      <w:r w:rsidRPr="003844F7">
        <w:rPr>
          <w:noProof/>
        </w:rPr>
        <w:t>Microsoft Excel will help us to evaluate the combinations and tell what values solve the problem.</w:t>
      </w:r>
    </w:p>
    <w:p w:rsidR="003A5428" w:rsidRPr="003844F7" w:rsidRDefault="003A5428">
      <w:pPr>
        <w:rPr>
          <w:noProof/>
        </w:rPr>
      </w:pPr>
    </w:p>
    <w:p w:rsidR="009207DD" w:rsidRDefault="007627D9">
      <w:pPr>
        <w:rPr>
          <w:noProof/>
        </w:rPr>
      </w:pPr>
      <w:r w:rsidRPr="003844F7">
        <w:rPr>
          <w:noProof/>
        </w:rPr>
        <w:t>How do we generate the combinations?</w:t>
      </w:r>
      <w:r w:rsidR="009207DD">
        <w:rPr>
          <w:noProof/>
        </w:rPr>
        <w:br w:type="page"/>
      </w:r>
    </w:p>
    <w:p w:rsidR="007627D9" w:rsidRPr="003844F7" w:rsidRDefault="007627D9">
      <w:pPr>
        <w:rPr>
          <w:noProof/>
        </w:rPr>
      </w:pPr>
      <w:r w:rsidRPr="003844F7">
        <w:rPr>
          <w:noProof/>
        </w:rPr>
        <w:lastRenderedPageBreak/>
        <w:t>Assume for a moment you want to have all the combinations of length 3 for a binay code, 1 and 0.</w:t>
      </w:r>
      <w:r w:rsidR="009207DD">
        <w:rPr>
          <w:noProof/>
        </w:rPr>
        <w:t xml:space="preserve"> </w:t>
      </w:r>
      <w:r w:rsidRPr="003844F7">
        <w:rPr>
          <w:noProof/>
        </w:rPr>
        <w:t>You will have your initial alphabet, 1 &amp; 0.</w:t>
      </w:r>
      <w:r w:rsidR="009207DD">
        <w:rPr>
          <w:noProof/>
        </w:rPr>
        <w:t xml:space="preserve"> </w:t>
      </w:r>
      <w:r w:rsidRPr="003844F7">
        <w:rPr>
          <w:noProof/>
        </w:rPr>
        <w:t>If you combine your alphabet, i.e. your length 1 words with the same length 1 words, you would get the length 2 words, like this:</w:t>
      </w:r>
    </w:p>
    <w:p w:rsidR="007627D9" w:rsidRPr="003844F7" w:rsidRDefault="007627D9">
      <w:pPr>
        <w:rPr>
          <w:noProof/>
        </w:rPr>
      </w:pPr>
    </w:p>
    <w:p w:rsidR="007627D9" w:rsidRPr="003844F7" w:rsidRDefault="007627D9">
      <w:pPr>
        <w:rPr>
          <w:noProof/>
        </w:rPr>
      </w:pPr>
      <w:r w:rsidRPr="003844F7">
        <w:rPr>
          <w:noProof/>
        </w:rPr>
        <w:t>0</w:t>
      </w:r>
      <w:r w:rsidRPr="003844F7">
        <w:rPr>
          <w:noProof/>
        </w:rPr>
        <w:tab/>
        <w:t>0</w:t>
      </w:r>
      <w:r w:rsidRPr="003844F7">
        <w:rPr>
          <w:noProof/>
        </w:rPr>
        <w:tab/>
        <w:t>00</w:t>
      </w:r>
    </w:p>
    <w:p w:rsidR="007627D9" w:rsidRPr="003844F7" w:rsidRDefault="007627D9">
      <w:pPr>
        <w:rPr>
          <w:noProof/>
        </w:rPr>
      </w:pPr>
      <w:r w:rsidRPr="003844F7">
        <w:rPr>
          <w:noProof/>
        </w:rPr>
        <w:t>1</w:t>
      </w:r>
      <w:r w:rsidRPr="003844F7">
        <w:rPr>
          <w:noProof/>
        </w:rPr>
        <w:tab/>
        <w:t>1</w:t>
      </w:r>
      <w:r w:rsidRPr="003844F7">
        <w:rPr>
          <w:noProof/>
        </w:rPr>
        <w:tab/>
        <w:t>01</w:t>
      </w:r>
    </w:p>
    <w:p w:rsidR="007627D9" w:rsidRPr="003844F7" w:rsidRDefault="007627D9">
      <w:pPr>
        <w:rPr>
          <w:noProof/>
        </w:rPr>
      </w:pPr>
      <w:r w:rsidRPr="003844F7">
        <w:rPr>
          <w:noProof/>
        </w:rPr>
        <w:tab/>
      </w:r>
      <w:r w:rsidRPr="003844F7">
        <w:rPr>
          <w:noProof/>
        </w:rPr>
        <w:tab/>
        <w:t>10</w:t>
      </w:r>
    </w:p>
    <w:p w:rsidR="007627D9" w:rsidRPr="003844F7" w:rsidRDefault="007627D9">
      <w:pPr>
        <w:rPr>
          <w:noProof/>
        </w:rPr>
      </w:pPr>
      <w:r w:rsidRPr="003844F7">
        <w:rPr>
          <w:noProof/>
        </w:rPr>
        <w:tab/>
      </w:r>
      <w:r w:rsidRPr="003844F7">
        <w:rPr>
          <w:noProof/>
        </w:rPr>
        <w:tab/>
        <w:t>11</w:t>
      </w:r>
    </w:p>
    <w:p w:rsidR="00F17828" w:rsidRPr="003844F7" w:rsidRDefault="00F17828">
      <w:pPr>
        <w:rPr>
          <w:noProof/>
        </w:rPr>
      </w:pPr>
    </w:p>
    <w:p w:rsidR="007627D9" w:rsidRPr="003844F7" w:rsidRDefault="007627D9">
      <w:pPr>
        <w:rPr>
          <w:noProof/>
        </w:rPr>
      </w:pPr>
      <w:r w:rsidRPr="003844F7">
        <w:rPr>
          <w:noProof/>
        </w:rPr>
        <w:t>Then, if you take your alphabet or length 1 words and combine them with the length 2 words, you would get the length 3 words:</w:t>
      </w:r>
    </w:p>
    <w:p w:rsidR="007627D9" w:rsidRPr="003844F7" w:rsidRDefault="007627D9">
      <w:pPr>
        <w:rPr>
          <w:noProof/>
        </w:rPr>
      </w:pPr>
    </w:p>
    <w:p w:rsidR="007627D9" w:rsidRPr="003844F7" w:rsidRDefault="007627D9">
      <w:pPr>
        <w:rPr>
          <w:noProof/>
        </w:rPr>
      </w:pPr>
      <w:r w:rsidRPr="003844F7">
        <w:rPr>
          <w:noProof/>
        </w:rPr>
        <w:t>0</w:t>
      </w:r>
      <w:r w:rsidRPr="003844F7">
        <w:rPr>
          <w:noProof/>
        </w:rPr>
        <w:tab/>
        <w:t>00</w:t>
      </w:r>
      <w:r w:rsidRPr="003844F7">
        <w:rPr>
          <w:noProof/>
        </w:rPr>
        <w:tab/>
        <w:t>000</w:t>
      </w:r>
    </w:p>
    <w:p w:rsidR="007627D9" w:rsidRPr="003844F7" w:rsidRDefault="007627D9">
      <w:pPr>
        <w:rPr>
          <w:noProof/>
        </w:rPr>
      </w:pPr>
      <w:r w:rsidRPr="003844F7">
        <w:rPr>
          <w:noProof/>
        </w:rPr>
        <w:t>1</w:t>
      </w:r>
      <w:r w:rsidRPr="003844F7">
        <w:rPr>
          <w:noProof/>
        </w:rPr>
        <w:tab/>
        <w:t>01</w:t>
      </w:r>
      <w:r w:rsidRPr="003844F7">
        <w:rPr>
          <w:noProof/>
        </w:rPr>
        <w:tab/>
        <w:t>001</w:t>
      </w:r>
    </w:p>
    <w:p w:rsidR="007627D9" w:rsidRPr="003844F7" w:rsidRDefault="007627D9">
      <w:pPr>
        <w:rPr>
          <w:noProof/>
        </w:rPr>
      </w:pPr>
      <w:r w:rsidRPr="003844F7">
        <w:rPr>
          <w:noProof/>
        </w:rPr>
        <w:tab/>
        <w:t>10</w:t>
      </w:r>
      <w:r w:rsidRPr="003844F7">
        <w:rPr>
          <w:noProof/>
        </w:rPr>
        <w:tab/>
        <w:t>010</w:t>
      </w:r>
    </w:p>
    <w:p w:rsidR="007627D9" w:rsidRPr="003844F7" w:rsidRDefault="007627D9">
      <w:pPr>
        <w:rPr>
          <w:noProof/>
        </w:rPr>
      </w:pPr>
      <w:r w:rsidRPr="003844F7">
        <w:rPr>
          <w:noProof/>
        </w:rPr>
        <w:tab/>
        <w:t>11</w:t>
      </w:r>
      <w:r w:rsidRPr="003844F7">
        <w:rPr>
          <w:noProof/>
        </w:rPr>
        <w:tab/>
        <w:t>011</w:t>
      </w:r>
    </w:p>
    <w:p w:rsidR="007627D9" w:rsidRPr="003844F7" w:rsidRDefault="007627D9">
      <w:pPr>
        <w:rPr>
          <w:noProof/>
        </w:rPr>
      </w:pPr>
      <w:r w:rsidRPr="003844F7">
        <w:rPr>
          <w:noProof/>
        </w:rPr>
        <w:tab/>
      </w:r>
      <w:r w:rsidRPr="003844F7">
        <w:rPr>
          <w:noProof/>
        </w:rPr>
        <w:tab/>
        <w:t>100</w:t>
      </w:r>
    </w:p>
    <w:p w:rsidR="007627D9" w:rsidRPr="003844F7" w:rsidRDefault="007627D9">
      <w:pPr>
        <w:rPr>
          <w:noProof/>
        </w:rPr>
      </w:pPr>
      <w:r w:rsidRPr="003844F7">
        <w:rPr>
          <w:noProof/>
        </w:rPr>
        <w:tab/>
      </w:r>
      <w:r w:rsidRPr="003844F7">
        <w:rPr>
          <w:noProof/>
        </w:rPr>
        <w:tab/>
        <w:t>101</w:t>
      </w:r>
    </w:p>
    <w:p w:rsidR="007627D9" w:rsidRPr="003844F7" w:rsidRDefault="007627D9">
      <w:pPr>
        <w:rPr>
          <w:noProof/>
        </w:rPr>
      </w:pPr>
      <w:r w:rsidRPr="003844F7">
        <w:rPr>
          <w:noProof/>
        </w:rPr>
        <w:tab/>
      </w:r>
      <w:r w:rsidRPr="003844F7">
        <w:rPr>
          <w:noProof/>
        </w:rPr>
        <w:tab/>
        <w:t>110</w:t>
      </w:r>
    </w:p>
    <w:p w:rsidR="007627D9" w:rsidRPr="003844F7" w:rsidRDefault="007627D9">
      <w:pPr>
        <w:rPr>
          <w:noProof/>
        </w:rPr>
      </w:pPr>
      <w:r w:rsidRPr="003844F7">
        <w:rPr>
          <w:noProof/>
        </w:rPr>
        <w:tab/>
      </w:r>
      <w:r w:rsidRPr="003844F7">
        <w:rPr>
          <w:noProof/>
        </w:rPr>
        <w:tab/>
        <w:t>111</w:t>
      </w:r>
    </w:p>
    <w:p w:rsidR="007627D9" w:rsidRPr="003844F7" w:rsidRDefault="007627D9">
      <w:pPr>
        <w:rPr>
          <w:noProof/>
        </w:rPr>
      </w:pPr>
    </w:p>
    <w:p w:rsidR="007627D9" w:rsidRPr="003844F7" w:rsidRDefault="004B397D">
      <w:pPr>
        <w:rPr>
          <w:noProof/>
        </w:rPr>
      </w:pPr>
      <w:r w:rsidRPr="003844F7">
        <w:rPr>
          <w:noProof/>
        </w:rPr>
        <w:t xml:space="preserve">If you want to get a length n word combination, you need to combine your alphabet or length 1 words with the n – 1 </w:t>
      </w:r>
      <w:r w:rsidR="00B76EBE" w:rsidRPr="003844F7">
        <w:rPr>
          <w:noProof/>
        </w:rPr>
        <w:t xml:space="preserve">length </w:t>
      </w:r>
      <w:r w:rsidRPr="003844F7">
        <w:rPr>
          <w:noProof/>
        </w:rPr>
        <w:t>words, where n has to be equal or higher to 2.</w:t>
      </w:r>
    </w:p>
    <w:p w:rsidR="004B397D" w:rsidRPr="003844F7" w:rsidRDefault="00116D55">
      <w:pPr>
        <w:rPr>
          <w:noProof/>
        </w:rPr>
      </w:pPr>
      <w:r w:rsidRPr="003844F7">
        <w:rPr>
          <w:noProof/>
        </w:rPr>
        <w:lastRenderedPageBreak/>
        <w:t xml:space="preserve">So, if you want to get the length 2 words, combine your alphabet with </w:t>
      </w:r>
      <w:r w:rsidR="00F2621C" w:rsidRPr="003844F7">
        <w:rPr>
          <w:noProof/>
        </w:rPr>
        <w:t xml:space="preserve">the </w:t>
      </w:r>
      <w:r w:rsidRPr="003844F7">
        <w:rPr>
          <w:noProof/>
        </w:rPr>
        <w:t>2 – 1 (1) length words.</w:t>
      </w:r>
    </w:p>
    <w:p w:rsidR="00116D55" w:rsidRPr="003844F7" w:rsidRDefault="00116D55">
      <w:pPr>
        <w:rPr>
          <w:noProof/>
        </w:rPr>
      </w:pPr>
      <w:r w:rsidRPr="003844F7">
        <w:rPr>
          <w:noProof/>
        </w:rPr>
        <w:t xml:space="preserve">If you want to get the length 3 words, combine your alphabet with </w:t>
      </w:r>
      <w:r w:rsidR="009D0165" w:rsidRPr="003844F7">
        <w:rPr>
          <w:noProof/>
        </w:rPr>
        <w:t xml:space="preserve">the </w:t>
      </w:r>
      <w:r w:rsidRPr="003844F7">
        <w:rPr>
          <w:noProof/>
        </w:rPr>
        <w:t>3 – 1 (2) length words.</w:t>
      </w:r>
    </w:p>
    <w:p w:rsidR="00116D55" w:rsidRPr="003844F7" w:rsidRDefault="00116D55">
      <w:pPr>
        <w:rPr>
          <w:noProof/>
        </w:rPr>
      </w:pPr>
      <w:r w:rsidRPr="003844F7">
        <w:rPr>
          <w:noProof/>
        </w:rPr>
        <w:t>…</w:t>
      </w:r>
    </w:p>
    <w:p w:rsidR="00116D55" w:rsidRPr="003844F7" w:rsidRDefault="00116D55">
      <w:pPr>
        <w:rPr>
          <w:noProof/>
        </w:rPr>
      </w:pPr>
      <w:r w:rsidRPr="003844F7">
        <w:rPr>
          <w:noProof/>
        </w:rPr>
        <w:t>If you want to get the length 9 words, combine your alphabet with the 9 – 1 (8) length words.</w:t>
      </w:r>
    </w:p>
    <w:p w:rsidR="00116D55" w:rsidRPr="003844F7" w:rsidRDefault="00116D55">
      <w:pPr>
        <w:rPr>
          <w:noProof/>
        </w:rPr>
      </w:pPr>
    </w:p>
    <w:p w:rsidR="00116D55" w:rsidRPr="003844F7" w:rsidRDefault="00631EC1">
      <w:pPr>
        <w:rPr>
          <w:noProof/>
        </w:rPr>
      </w:pPr>
      <w:r w:rsidRPr="003844F7">
        <w:rPr>
          <w:noProof/>
        </w:rPr>
        <w:t>Notice that we will need to have our alphabet, and the length 2, 3, 4, 5, 6, 7 and 8 words to get the length 9 words.</w:t>
      </w:r>
    </w:p>
    <w:p w:rsidR="00631EC1" w:rsidRPr="003844F7" w:rsidRDefault="00631EC1">
      <w:pPr>
        <w:rPr>
          <w:noProof/>
        </w:rPr>
      </w:pPr>
    </w:p>
    <w:p w:rsidR="0013471A" w:rsidRPr="003844F7" w:rsidRDefault="00CF5B16">
      <w:pPr>
        <w:rPr>
          <w:noProof/>
        </w:rPr>
      </w:pPr>
      <w:r w:rsidRPr="003844F7">
        <w:rPr>
          <w:noProof/>
        </w:rPr>
        <w:t>Something else has to be taken into account here. The words can’t have repeated elements, so, from the length 2 words we will check that we are not adding words with repeated elements.</w:t>
      </w:r>
    </w:p>
    <w:p w:rsidR="00F17828" w:rsidRPr="003844F7" w:rsidRDefault="00F17828">
      <w:pPr>
        <w:rPr>
          <w:noProof/>
        </w:rPr>
      </w:pPr>
    </w:p>
    <w:p w:rsidR="00B656AD" w:rsidRPr="003844F7" w:rsidRDefault="006A4660">
      <w:pPr>
        <w:rPr>
          <w:noProof/>
        </w:rPr>
      </w:pPr>
      <w:r w:rsidRPr="003844F7">
        <w:rPr>
          <w:noProof/>
        </w:rPr>
        <w:t>Our initial C++ solution will look like this:</w:t>
      </w:r>
    </w:p>
    <w:p w:rsidR="00A7304F" w:rsidRPr="003844F7" w:rsidRDefault="00B84DE3" w:rsidP="007C36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16"/>
          <w:szCs w:val="16"/>
          <w:highlight w:val="white"/>
        </w:rPr>
      </w:pPr>
      <w:r>
        <w:rPr>
          <w:rFonts w:ascii="Courier New" w:hAnsi="Courier New" w:cs="Courier New"/>
          <w:color w:val="804000"/>
          <w:sz w:val="16"/>
          <w:szCs w:val="16"/>
          <w:highlight w:val="white"/>
        </w:rPr>
        <w:br w:type="page"/>
      </w:r>
      <w:r w:rsidR="00A7304F" w:rsidRPr="003844F7">
        <w:rPr>
          <w:rFonts w:ascii="Courier New" w:hAnsi="Courier New" w:cs="Courier New"/>
          <w:color w:val="804000"/>
          <w:sz w:val="16"/>
          <w:szCs w:val="16"/>
          <w:highlight w:val="white"/>
        </w:rPr>
        <w:lastRenderedPageBreak/>
        <w:t>#include &lt;algorithm&gt;</w:t>
      </w:r>
    </w:p>
    <w:p w:rsidR="00A7304F" w:rsidRPr="003844F7" w:rsidRDefault="00A7304F" w:rsidP="00A730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16"/>
          <w:szCs w:val="16"/>
          <w:highlight w:val="white"/>
        </w:rPr>
      </w:pPr>
      <w:r w:rsidRPr="003844F7">
        <w:rPr>
          <w:rFonts w:ascii="Courier New" w:hAnsi="Courier New" w:cs="Courier New"/>
          <w:color w:val="804000"/>
          <w:sz w:val="16"/>
          <w:szCs w:val="16"/>
          <w:highlight w:val="white"/>
        </w:rPr>
        <w:t>#include &lt;fstream&gt;</w:t>
      </w:r>
    </w:p>
    <w:p w:rsidR="00A7304F" w:rsidRPr="003844F7" w:rsidRDefault="00A7304F" w:rsidP="00A730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16"/>
          <w:szCs w:val="16"/>
          <w:highlight w:val="white"/>
        </w:rPr>
      </w:pPr>
      <w:r w:rsidRPr="003844F7">
        <w:rPr>
          <w:rFonts w:ascii="Courier New" w:hAnsi="Courier New" w:cs="Courier New"/>
          <w:color w:val="804000"/>
          <w:sz w:val="16"/>
          <w:szCs w:val="16"/>
          <w:highlight w:val="white"/>
        </w:rPr>
        <w:t>#include &lt;iostream&gt;</w:t>
      </w:r>
    </w:p>
    <w:p w:rsidR="00A7304F" w:rsidRPr="003844F7" w:rsidRDefault="00A7304F" w:rsidP="00A730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16"/>
          <w:szCs w:val="16"/>
          <w:highlight w:val="white"/>
        </w:rPr>
      </w:pPr>
      <w:r w:rsidRPr="003844F7">
        <w:rPr>
          <w:rFonts w:ascii="Courier New" w:hAnsi="Courier New" w:cs="Courier New"/>
          <w:color w:val="804000"/>
          <w:sz w:val="16"/>
          <w:szCs w:val="16"/>
          <w:highlight w:val="white"/>
        </w:rPr>
        <w:t>#include &lt;string&gt;</w:t>
      </w:r>
    </w:p>
    <w:p w:rsidR="00A7304F" w:rsidRPr="003844F7" w:rsidRDefault="00A7304F" w:rsidP="00A730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16"/>
          <w:szCs w:val="16"/>
          <w:highlight w:val="white"/>
        </w:rPr>
      </w:pPr>
      <w:r w:rsidRPr="003844F7">
        <w:rPr>
          <w:rFonts w:ascii="Courier New" w:hAnsi="Courier New" w:cs="Courier New"/>
          <w:color w:val="804000"/>
          <w:sz w:val="16"/>
          <w:szCs w:val="16"/>
          <w:highlight w:val="white"/>
        </w:rPr>
        <w:t>#include &lt;sstream&gt;</w:t>
      </w:r>
    </w:p>
    <w:p w:rsidR="00A7304F" w:rsidRPr="003844F7" w:rsidRDefault="00A7304F" w:rsidP="00A730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A7304F" w:rsidRPr="003844F7" w:rsidRDefault="00A7304F" w:rsidP="00A730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proofErr w:type="gramStart"/>
      <w:r w:rsidRPr="003844F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using</w:t>
      </w:r>
      <w:proofErr w:type="gramEnd"/>
      <w:r w:rsidRPr="003844F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3844F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namespace</w:t>
      </w:r>
      <w:r w:rsidRPr="003844F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std</w:t>
      </w:r>
      <w:r w:rsidRPr="003844F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A7304F" w:rsidRPr="003844F7" w:rsidRDefault="00A7304F" w:rsidP="00A730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A7304F" w:rsidRPr="003844F7" w:rsidRDefault="00A7304F" w:rsidP="00A730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proofErr w:type="spellStart"/>
      <w:proofErr w:type="gramStart"/>
      <w:r w:rsidRPr="003844F7">
        <w:rPr>
          <w:rFonts w:ascii="Courier New" w:hAnsi="Courier New" w:cs="Courier New"/>
          <w:color w:val="8000FF"/>
          <w:sz w:val="16"/>
          <w:szCs w:val="16"/>
          <w:highlight w:val="white"/>
        </w:rPr>
        <w:t>bool</w:t>
      </w:r>
      <w:proofErr w:type="spellEnd"/>
      <w:proofErr w:type="gramEnd"/>
      <w:r w:rsidRPr="003844F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hasDuplicateCharacters</w:t>
      </w:r>
      <w:r w:rsidRPr="003844F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3844F7">
        <w:rPr>
          <w:rFonts w:ascii="Courier New" w:hAnsi="Courier New" w:cs="Courier New"/>
          <w:color w:val="000000"/>
          <w:sz w:val="16"/>
          <w:szCs w:val="16"/>
          <w:highlight w:val="white"/>
        </w:rPr>
        <w:t>string s</w:t>
      </w:r>
      <w:r w:rsidRPr="003844F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3844F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3844F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{</w:t>
      </w:r>
      <w:r w:rsidRPr="003844F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</w:t>
      </w:r>
    </w:p>
    <w:p w:rsidR="00A7304F" w:rsidRPr="003844F7" w:rsidRDefault="00A7304F" w:rsidP="00A730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3844F7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proofErr w:type="gramStart"/>
      <w:r w:rsidRPr="003844F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for</w:t>
      </w:r>
      <w:r w:rsidRPr="003844F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proofErr w:type="gramEnd"/>
      <w:r w:rsidRPr="003844F7">
        <w:rPr>
          <w:rFonts w:ascii="Courier New" w:hAnsi="Courier New" w:cs="Courier New"/>
          <w:color w:val="8000FF"/>
          <w:sz w:val="16"/>
          <w:szCs w:val="16"/>
          <w:highlight w:val="white"/>
        </w:rPr>
        <w:t>int</w:t>
      </w:r>
      <w:r w:rsidRPr="003844F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r w:rsidRPr="003844F7">
        <w:rPr>
          <w:rFonts w:ascii="Courier New" w:hAnsi="Courier New" w:cs="Courier New"/>
          <w:color w:val="000000"/>
          <w:sz w:val="16"/>
          <w:szCs w:val="16"/>
          <w:highlight w:val="white"/>
        </w:rPr>
        <w:t>i</w:t>
      </w:r>
      <w:proofErr w:type="spellEnd"/>
      <w:r w:rsidRPr="003844F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3844F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3844F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3844F7">
        <w:rPr>
          <w:rFonts w:ascii="Courier New" w:hAnsi="Courier New" w:cs="Courier New"/>
          <w:color w:val="FF8000"/>
          <w:sz w:val="16"/>
          <w:szCs w:val="16"/>
          <w:highlight w:val="white"/>
        </w:rPr>
        <w:t>0</w:t>
      </w:r>
      <w:r w:rsidRPr="003844F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  <w:r w:rsidRPr="003844F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r w:rsidRPr="003844F7">
        <w:rPr>
          <w:rFonts w:ascii="Courier New" w:hAnsi="Courier New" w:cs="Courier New"/>
          <w:color w:val="000000"/>
          <w:sz w:val="16"/>
          <w:szCs w:val="16"/>
          <w:highlight w:val="white"/>
        </w:rPr>
        <w:t>i</w:t>
      </w:r>
      <w:proofErr w:type="spellEnd"/>
      <w:r w:rsidRPr="003844F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3844F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&lt;</w:t>
      </w:r>
      <w:r w:rsidRPr="003844F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s</w:t>
      </w:r>
      <w:r w:rsidRPr="003844F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3844F7">
        <w:rPr>
          <w:rFonts w:ascii="Courier New" w:hAnsi="Courier New" w:cs="Courier New"/>
          <w:color w:val="000000"/>
          <w:sz w:val="16"/>
          <w:szCs w:val="16"/>
          <w:highlight w:val="white"/>
        </w:rPr>
        <w:t>length</w:t>
      </w:r>
      <w:r w:rsidRPr="003844F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();</w:t>
      </w:r>
      <w:r w:rsidRPr="003844F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r w:rsidRPr="003844F7">
        <w:rPr>
          <w:rFonts w:ascii="Courier New" w:hAnsi="Courier New" w:cs="Courier New"/>
          <w:color w:val="000000"/>
          <w:sz w:val="16"/>
          <w:szCs w:val="16"/>
          <w:highlight w:val="white"/>
        </w:rPr>
        <w:t>i</w:t>
      </w:r>
      <w:proofErr w:type="spellEnd"/>
      <w:r w:rsidRPr="003844F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++)</w:t>
      </w:r>
      <w:r w:rsidRPr="003844F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3844F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{</w:t>
      </w:r>
    </w:p>
    <w:p w:rsidR="00A7304F" w:rsidRPr="003844F7" w:rsidRDefault="00A7304F" w:rsidP="00A730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3844F7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3844F7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proofErr w:type="gramStart"/>
      <w:r w:rsidRPr="003844F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for</w:t>
      </w:r>
      <w:r w:rsidRPr="003844F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proofErr w:type="gramEnd"/>
      <w:r w:rsidRPr="003844F7">
        <w:rPr>
          <w:rFonts w:ascii="Courier New" w:hAnsi="Courier New" w:cs="Courier New"/>
          <w:color w:val="8000FF"/>
          <w:sz w:val="16"/>
          <w:szCs w:val="16"/>
          <w:highlight w:val="white"/>
        </w:rPr>
        <w:t>int</w:t>
      </w:r>
      <w:r w:rsidRPr="003844F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j </w:t>
      </w:r>
      <w:r w:rsidRPr="003844F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3844F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i</w:t>
      </w:r>
      <w:r w:rsidRPr="003844F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+</w:t>
      </w:r>
      <w:r w:rsidRPr="003844F7">
        <w:rPr>
          <w:rFonts w:ascii="Courier New" w:hAnsi="Courier New" w:cs="Courier New"/>
          <w:color w:val="FF8000"/>
          <w:sz w:val="16"/>
          <w:szCs w:val="16"/>
          <w:highlight w:val="white"/>
        </w:rPr>
        <w:t>1</w:t>
      </w:r>
      <w:r w:rsidRPr="003844F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  <w:r w:rsidRPr="003844F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j </w:t>
      </w:r>
      <w:r w:rsidRPr="003844F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&lt;</w:t>
      </w:r>
      <w:r w:rsidRPr="003844F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s</w:t>
      </w:r>
      <w:r w:rsidRPr="003844F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3844F7">
        <w:rPr>
          <w:rFonts w:ascii="Courier New" w:hAnsi="Courier New" w:cs="Courier New"/>
          <w:color w:val="000000"/>
          <w:sz w:val="16"/>
          <w:szCs w:val="16"/>
          <w:highlight w:val="white"/>
        </w:rPr>
        <w:t>length</w:t>
      </w:r>
      <w:r w:rsidRPr="003844F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();</w:t>
      </w:r>
      <w:r w:rsidRPr="003844F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j</w:t>
      </w:r>
      <w:r w:rsidRPr="003844F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++)</w:t>
      </w:r>
      <w:r w:rsidRPr="003844F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3844F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{</w:t>
      </w:r>
    </w:p>
    <w:p w:rsidR="00A7304F" w:rsidRPr="003844F7" w:rsidRDefault="00A7304F" w:rsidP="00A730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3844F7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3844F7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3844F7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proofErr w:type="gramStart"/>
      <w:r w:rsidRPr="003844F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3844F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proofErr w:type="gramEnd"/>
      <w:r w:rsidRPr="003844F7">
        <w:rPr>
          <w:rFonts w:ascii="Courier New" w:hAnsi="Courier New" w:cs="Courier New"/>
          <w:color w:val="000000"/>
          <w:sz w:val="16"/>
          <w:szCs w:val="16"/>
          <w:highlight w:val="white"/>
        </w:rPr>
        <w:t>s</w:t>
      </w:r>
      <w:r w:rsidRPr="003844F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[</w:t>
      </w:r>
      <w:proofErr w:type="spellStart"/>
      <w:r w:rsidRPr="003844F7">
        <w:rPr>
          <w:rFonts w:ascii="Courier New" w:hAnsi="Courier New" w:cs="Courier New"/>
          <w:color w:val="000000"/>
          <w:sz w:val="16"/>
          <w:szCs w:val="16"/>
          <w:highlight w:val="white"/>
        </w:rPr>
        <w:t>i</w:t>
      </w:r>
      <w:proofErr w:type="spellEnd"/>
      <w:r w:rsidRPr="003844F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]</w:t>
      </w:r>
      <w:r w:rsidRPr="003844F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3844F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==</w:t>
      </w:r>
      <w:r w:rsidRPr="003844F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s</w:t>
      </w:r>
      <w:r w:rsidRPr="003844F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[</w:t>
      </w:r>
      <w:r w:rsidRPr="003844F7">
        <w:rPr>
          <w:rFonts w:ascii="Courier New" w:hAnsi="Courier New" w:cs="Courier New"/>
          <w:color w:val="000000"/>
          <w:sz w:val="16"/>
          <w:szCs w:val="16"/>
          <w:highlight w:val="white"/>
        </w:rPr>
        <w:t>j</w:t>
      </w:r>
      <w:r w:rsidRPr="003844F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])</w:t>
      </w:r>
      <w:r w:rsidRPr="003844F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3844F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{</w:t>
      </w:r>
    </w:p>
    <w:p w:rsidR="00A7304F" w:rsidRPr="003844F7" w:rsidRDefault="00A7304F" w:rsidP="00A730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3844F7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3844F7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3844F7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3844F7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proofErr w:type="gramStart"/>
      <w:r w:rsidRPr="003844F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return</w:t>
      </w:r>
      <w:proofErr w:type="gramEnd"/>
      <w:r w:rsidRPr="003844F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3844F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true</w:t>
      </w:r>
      <w:r w:rsidRPr="003844F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A7304F" w:rsidRPr="003844F7" w:rsidRDefault="00A7304F" w:rsidP="00A730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3844F7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3844F7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3844F7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3844F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A7304F" w:rsidRPr="003844F7" w:rsidRDefault="00A7304F" w:rsidP="00A730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3844F7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3844F7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3844F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A7304F" w:rsidRPr="003844F7" w:rsidRDefault="00A7304F" w:rsidP="00A730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3844F7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3844F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A7304F" w:rsidRPr="003844F7" w:rsidRDefault="00A7304F" w:rsidP="00A730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3844F7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</w:p>
    <w:p w:rsidR="00A7304F" w:rsidRPr="003844F7" w:rsidRDefault="00A7304F" w:rsidP="00A730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3844F7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proofErr w:type="gramStart"/>
      <w:r w:rsidRPr="003844F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return</w:t>
      </w:r>
      <w:proofErr w:type="gramEnd"/>
      <w:r w:rsidRPr="003844F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3844F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false</w:t>
      </w:r>
      <w:r w:rsidRPr="003844F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A7304F" w:rsidRPr="003844F7" w:rsidRDefault="00A7304F" w:rsidP="00A730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3844F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A7304F" w:rsidRPr="003844F7" w:rsidRDefault="00A7304F" w:rsidP="00A730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A7304F" w:rsidRPr="003844F7" w:rsidRDefault="00A7304F" w:rsidP="00A730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proofErr w:type="gramStart"/>
      <w:r w:rsidRPr="003844F7">
        <w:rPr>
          <w:rFonts w:ascii="Courier New" w:hAnsi="Courier New" w:cs="Courier New"/>
          <w:color w:val="8000FF"/>
          <w:sz w:val="16"/>
          <w:szCs w:val="16"/>
          <w:highlight w:val="white"/>
        </w:rPr>
        <w:t>int</w:t>
      </w:r>
      <w:proofErr w:type="gramEnd"/>
      <w:r w:rsidRPr="003844F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stringHasUniqueElements</w:t>
      </w:r>
      <w:r w:rsidRPr="003844F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3844F7">
        <w:rPr>
          <w:rFonts w:ascii="Courier New" w:hAnsi="Courier New" w:cs="Courier New"/>
          <w:color w:val="000000"/>
          <w:sz w:val="16"/>
          <w:szCs w:val="16"/>
          <w:highlight w:val="white"/>
        </w:rPr>
        <w:t>string strToCheck</w:t>
      </w:r>
      <w:r w:rsidRPr="003844F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3844F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3844F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{</w:t>
      </w:r>
    </w:p>
    <w:p w:rsidR="00A7304F" w:rsidRPr="003844F7" w:rsidRDefault="00A7304F" w:rsidP="00A730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3844F7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proofErr w:type="gramStart"/>
      <w:r w:rsidRPr="003844F7">
        <w:rPr>
          <w:rFonts w:ascii="Courier New" w:hAnsi="Courier New" w:cs="Courier New"/>
          <w:color w:val="8000FF"/>
          <w:sz w:val="16"/>
          <w:szCs w:val="16"/>
          <w:highlight w:val="white"/>
        </w:rPr>
        <w:t>int</w:t>
      </w:r>
      <w:proofErr w:type="gramEnd"/>
      <w:r w:rsidRPr="003844F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hasUniqueElements </w:t>
      </w:r>
      <w:r w:rsidRPr="003844F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3844F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3844F7">
        <w:rPr>
          <w:rFonts w:ascii="Courier New" w:hAnsi="Courier New" w:cs="Courier New"/>
          <w:color w:val="FF8000"/>
          <w:sz w:val="16"/>
          <w:szCs w:val="16"/>
          <w:highlight w:val="white"/>
        </w:rPr>
        <w:t>0</w:t>
      </w:r>
      <w:r w:rsidRPr="003844F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A7304F" w:rsidRPr="003844F7" w:rsidRDefault="00A7304F" w:rsidP="00A730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3844F7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</w:p>
    <w:p w:rsidR="00A7304F" w:rsidRPr="003844F7" w:rsidRDefault="00A7304F" w:rsidP="00A730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3844F7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proofErr w:type="gramStart"/>
      <w:r w:rsidRPr="003844F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3844F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proofErr w:type="gramEnd"/>
      <w:r w:rsidRPr="003844F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!</w:t>
      </w:r>
      <w:r w:rsidRPr="003844F7">
        <w:rPr>
          <w:rFonts w:ascii="Courier New" w:hAnsi="Courier New" w:cs="Courier New"/>
          <w:color w:val="000000"/>
          <w:sz w:val="16"/>
          <w:szCs w:val="16"/>
          <w:highlight w:val="white"/>
        </w:rPr>
        <w:t>hasDuplicateCharacters</w:t>
      </w:r>
      <w:r w:rsidRPr="003844F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3844F7">
        <w:rPr>
          <w:rFonts w:ascii="Courier New" w:hAnsi="Courier New" w:cs="Courier New"/>
          <w:color w:val="000000"/>
          <w:sz w:val="16"/>
          <w:szCs w:val="16"/>
          <w:highlight w:val="white"/>
        </w:rPr>
        <w:t>strToCheck</w:t>
      </w:r>
      <w:r w:rsidRPr="003844F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))</w:t>
      </w:r>
      <w:r w:rsidRPr="003844F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3844F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{</w:t>
      </w:r>
    </w:p>
    <w:p w:rsidR="00A7304F" w:rsidRPr="003844F7" w:rsidRDefault="00A7304F" w:rsidP="00A730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3844F7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3844F7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proofErr w:type="gramStart"/>
      <w:r w:rsidRPr="003844F7">
        <w:rPr>
          <w:rFonts w:ascii="Courier New" w:hAnsi="Courier New" w:cs="Courier New"/>
          <w:color w:val="000000"/>
          <w:sz w:val="16"/>
          <w:szCs w:val="16"/>
          <w:highlight w:val="white"/>
        </w:rPr>
        <w:t>hasUniqueElements</w:t>
      </w:r>
      <w:proofErr w:type="gramEnd"/>
      <w:r w:rsidRPr="003844F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3844F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3844F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3844F7">
        <w:rPr>
          <w:rFonts w:ascii="Courier New" w:hAnsi="Courier New" w:cs="Courier New"/>
          <w:color w:val="FF8000"/>
          <w:sz w:val="16"/>
          <w:szCs w:val="16"/>
          <w:highlight w:val="white"/>
        </w:rPr>
        <w:t>1</w:t>
      </w:r>
      <w:r w:rsidRPr="003844F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A7304F" w:rsidRPr="003844F7" w:rsidRDefault="00A7304F" w:rsidP="00A730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3844F7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3844F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A7304F" w:rsidRPr="003844F7" w:rsidRDefault="00A7304F" w:rsidP="00A730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3844F7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</w:p>
    <w:p w:rsidR="00A7304F" w:rsidRPr="003844F7" w:rsidRDefault="00A7304F" w:rsidP="00A730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3844F7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proofErr w:type="gramStart"/>
      <w:r w:rsidRPr="003844F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return</w:t>
      </w:r>
      <w:proofErr w:type="gramEnd"/>
      <w:r w:rsidRPr="003844F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hasUniqueElements</w:t>
      </w:r>
      <w:r w:rsidRPr="003844F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A7304F" w:rsidRPr="003844F7" w:rsidRDefault="00A7304F" w:rsidP="00A730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3844F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A7304F" w:rsidRPr="003844F7" w:rsidRDefault="00A7304F" w:rsidP="00A730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A7304F" w:rsidRPr="003844F7" w:rsidRDefault="00A7304F" w:rsidP="00A730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proofErr w:type="gramStart"/>
      <w:r w:rsidRPr="003844F7">
        <w:rPr>
          <w:rFonts w:ascii="Courier New" w:hAnsi="Courier New" w:cs="Courier New"/>
          <w:color w:val="8000FF"/>
          <w:sz w:val="16"/>
          <w:szCs w:val="16"/>
          <w:highlight w:val="white"/>
        </w:rPr>
        <w:t>int</w:t>
      </w:r>
      <w:proofErr w:type="gramEnd"/>
      <w:r w:rsidRPr="003844F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main</w:t>
      </w:r>
      <w:r w:rsidRPr="003844F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3844F7">
        <w:rPr>
          <w:rFonts w:ascii="Courier New" w:hAnsi="Courier New" w:cs="Courier New"/>
          <w:color w:val="8000FF"/>
          <w:sz w:val="16"/>
          <w:szCs w:val="16"/>
          <w:highlight w:val="white"/>
        </w:rPr>
        <w:t>int</w:t>
      </w:r>
      <w:r w:rsidRPr="003844F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argc</w:t>
      </w:r>
      <w:r w:rsidRPr="003844F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3844F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3844F7">
        <w:rPr>
          <w:rFonts w:ascii="Courier New" w:hAnsi="Courier New" w:cs="Courier New"/>
          <w:color w:val="8000FF"/>
          <w:sz w:val="16"/>
          <w:szCs w:val="16"/>
          <w:highlight w:val="white"/>
        </w:rPr>
        <w:t>char</w:t>
      </w:r>
      <w:r w:rsidRPr="003844F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**</w:t>
      </w:r>
      <w:r w:rsidRPr="003844F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argv</w:t>
      </w:r>
      <w:r w:rsidRPr="003844F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3844F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3844F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{</w:t>
      </w:r>
    </w:p>
    <w:p w:rsidR="00A7304F" w:rsidRPr="003844F7" w:rsidRDefault="00A7304F" w:rsidP="00A730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3844F7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proofErr w:type="gramStart"/>
      <w:r w:rsidRPr="003844F7">
        <w:rPr>
          <w:rFonts w:ascii="Courier New" w:hAnsi="Courier New" w:cs="Courier New"/>
          <w:color w:val="000000"/>
          <w:sz w:val="16"/>
          <w:szCs w:val="16"/>
          <w:highlight w:val="white"/>
        </w:rPr>
        <w:t>ifstream</w:t>
      </w:r>
      <w:proofErr w:type="gramEnd"/>
      <w:r w:rsidRPr="003844F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alphabet</w:t>
      </w:r>
      <w:r w:rsidRPr="003844F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3844F7">
        <w:rPr>
          <w:rFonts w:ascii="Courier New" w:hAnsi="Courier New" w:cs="Courier New"/>
          <w:color w:val="808080"/>
          <w:sz w:val="16"/>
          <w:szCs w:val="16"/>
          <w:highlight w:val="white"/>
        </w:rPr>
        <w:t>"1.txt"</w:t>
      </w:r>
      <w:r w:rsidRPr="003844F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A7304F" w:rsidRPr="003844F7" w:rsidRDefault="00A7304F" w:rsidP="00A730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3844F7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</w:p>
    <w:p w:rsidR="00A7304F" w:rsidRPr="003844F7" w:rsidRDefault="00A7304F" w:rsidP="00A730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3844F7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proofErr w:type="gramStart"/>
      <w:r w:rsidRPr="003844F7">
        <w:rPr>
          <w:rFonts w:ascii="Courier New" w:hAnsi="Courier New" w:cs="Courier New"/>
          <w:color w:val="000000"/>
          <w:sz w:val="16"/>
          <w:szCs w:val="16"/>
          <w:highlight w:val="white"/>
        </w:rPr>
        <w:t>string</w:t>
      </w:r>
      <w:proofErr w:type="gramEnd"/>
      <w:r w:rsidRPr="003844F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alphabetCurrentLine</w:t>
      </w:r>
      <w:r w:rsidRPr="003844F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A7304F" w:rsidRPr="003844F7" w:rsidRDefault="00A7304F" w:rsidP="00A730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3844F7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</w:p>
    <w:p w:rsidR="00A7304F" w:rsidRPr="003844F7" w:rsidRDefault="00A7304F" w:rsidP="00A730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3844F7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proofErr w:type="gramStart"/>
      <w:r w:rsidRPr="003844F7">
        <w:rPr>
          <w:rFonts w:ascii="Courier New" w:hAnsi="Courier New" w:cs="Courier New"/>
          <w:color w:val="8000FF"/>
          <w:sz w:val="16"/>
          <w:szCs w:val="16"/>
          <w:highlight w:val="white"/>
        </w:rPr>
        <w:t>int</w:t>
      </w:r>
      <w:proofErr w:type="gramEnd"/>
      <w:r w:rsidRPr="003844F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iterationToGet </w:t>
      </w:r>
      <w:r w:rsidRPr="003844F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3844F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3844F7">
        <w:rPr>
          <w:rFonts w:ascii="Courier New" w:hAnsi="Courier New" w:cs="Courier New"/>
          <w:color w:val="FF8000"/>
          <w:sz w:val="16"/>
          <w:szCs w:val="16"/>
          <w:highlight w:val="white"/>
        </w:rPr>
        <w:t>9</w:t>
      </w:r>
      <w:r w:rsidRPr="003844F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A7304F" w:rsidRPr="003844F7" w:rsidRDefault="00A7304F" w:rsidP="00A730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3844F7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</w:p>
    <w:p w:rsidR="00A7304F" w:rsidRPr="003844F7" w:rsidRDefault="00A7304F" w:rsidP="00A730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3844F7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3844F7">
        <w:rPr>
          <w:rFonts w:ascii="Courier New" w:hAnsi="Courier New" w:cs="Courier New"/>
          <w:color w:val="008000"/>
          <w:sz w:val="16"/>
          <w:szCs w:val="16"/>
          <w:highlight w:val="white"/>
        </w:rPr>
        <w:t>/* ***** */</w:t>
      </w:r>
    </w:p>
    <w:p w:rsidR="00A7304F" w:rsidRPr="003844F7" w:rsidRDefault="00A7304F" w:rsidP="00A730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3844F7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</w:p>
    <w:p w:rsidR="00A7304F" w:rsidRPr="003844F7" w:rsidRDefault="00A7304F" w:rsidP="00A730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3844F7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proofErr w:type="gramStart"/>
      <w:r w:rsidRPr="003844F7">
        <w:rPr>
          <w:rFonts w:ascii="Courier New" w:hAnsi="Courier New" w:cs="Courier New"/>
          <w:color w:val="8000FF"/>
          <w:sz w:val="16"/>
          <w:szCs w:val="16"/>
          <w:highlight w:val="white"/>
        </w:rPr>
        <w:t>int</w:t>
      </w:r>
      <w:proofErr w:type="gramEnd"/>
      <w:r w:rsidRPr="003844F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checkUniqueElements </w:t>
      </w:r>
      <w:r w:rsidRPr="003844F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3844F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3844F7">
        <w:rPr>
          <w:rFonts w:ascii="Courier New" w:hAnsi="Courier New" w:cs="Courier New"/>
          <w:color w:val="FF8000"/>
          <w:sz w:val="16"/>
          <w:szCs w:val="16"/>
          <w:highlight w:val="white"/>
        </w:rPr>
        <w:t>1</w:t>
      </w:r>
      <w:r w:rsidRPr="003844F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A7304F" w:rsidRPr="003844F7" w:rsidRDefault="00A7304F" w:rsidP="00A730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3844F7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</w:p>
    <w:p w:rsidR="00A7304F" w:rsidRPr="003844F7" w:rsidRDefault="00A7304F" w:rsidP="00A730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3844F7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proofErr w:type="gramStart"/>
      <w:r w:rsidRPr="003844F7">
        <w:rPr>
          <w:rFonts w:ascii="Courier New" w:hAnsi="Courier New" w:cs="Courier New"/>
          <w:color w:val="000000"/>
          <w:sz w:val="16"/>
          <w:szCs w:val="16"/>
          <w:highlight w:val="white"/>
        </w:rPr>
        <w:t>int</w:t>
      </w:r>
      <w:proofErr w:type="gramEnd"/>
      <w:r w:rsidRPr="003844F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hasUniqueElements = 0;</w:t>
      </w:r>
    </w:p>
    <w:p w:rsidR="00A7304F" w:rsidRPr="003844F7" w:rsidRDefault="00A7304F" w:rsidP="00A730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3844F7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</w:p>
    <w:p w:rsidR="00A7304F" w:rsidRPr="003844F7" w:rsidRDefault="00A7304F" w:rsidP="00A730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3844F7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/* ***** */</w:t>
      </w:r>
    </w:p>
    <w:p w:rsidR="00A7304F" w:rsidRPr="003844F7" w:rsidRDefault="00A7304F" w:rsidP="00A730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3844F7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</w:p>
    <w:p w:rsidR="00A7304F" w:rsidRPr="003844F7" w:rsidRDefault="00A7304F" w:rsidP="00A730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3844F7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proofErr w:type="gramStart"/>
      <w:r w:rsidRPr="003844F7">
        <w:rPr>
          <w:rFonts w:ascii="Courier New" w:hAnsi="Courier New" w:cs="Courier New"/>
          <w:color w:val="000000"/>
          <w:sz w:val="16"/>
          <w:szCs w:val="16"/>
          <w:highlight w:val="white"/>
        </w:rPr>
        <w:t>int</w:t>
      </w:r>
      <w:proofErr w:type="gramEnd"/>
      <w:r w:rsidRPr="003844F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numberFileToRead = iterationToGet - 1;</w:t>
      </w:r>
    </w:p>
    <w:p w:rsidR="00A7304F" w:rsidRPr="003844F7" w:rsidRDefault="00A7304F" w:rsidP="00A730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3844F7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</w:p>
    <w:p w:rsidR="00A7304F" w:rsidRPr="003844F7" w:rsidRDefault="00A7304F" w:rsidP="00A730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3844F7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proofErr w:type="gramStart"/>
      <w:r w:rsidRPr="003844F7">
        <w:rPr>
          <w:rFonts w:ascii="Courier New" w:hAnsi="Courier New" w:cs="Courier New"/>
          <w:color w:val="000000"/>
          <w:sz w:val="16"/>
          <w:szCs w:val="16"/>
          <w:highlight w:val="white"/>
        </w:rPr>
        <w:t>stringstream</w:t>
      </w:r>
      <w:proofErr w:type="gramEnd"/>
      <w:r w:rsidRPr="003844F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nameOfFileToRead;</w:t>
      </w:r>
    </w:p>
    <w:p w:rsidR="00A7304F" w:rsidRPr="003844F7" w:rsidRDefault="00A7304F" w:rsidP="00A730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3844F7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proofErr w:type="gramStart"/>
      <w:r w:rsidRPr="003844F7">
        <w:rPr>
          <w:rFonts w:ascii="Courier New" w:hAnsi="Courier New" w:cs="Courier New"/>
          <w:color w:val="000000"/>
          <w:sz w:val="16"/>
          <w:szCs w:val="16"/>
          <w:highlight w:val="white"/>
        </w:rPr>
        <w:t>nameOfFileToRead</w:t>
      </w:r>
      <w:proofErr w:type="gramEnd"/>
      <w:r w:rsidRPr="003844F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&lt;&lt; numberFileToRead &lt;&lt; ".txt";</w:t>
      </w:r>
    </w:p>
    <w:p w:rsidR="00A7304F" w:rsidRPr="003844F7" w:rsidRDefault="00A7304F" w:rsidP="00A730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3844F7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proofErr w:type="gramStart"/>
      <w:r w:rsidRPr="003844F7">
        <w:rPr>
          <w:rFonts w:ascii="Courier New" w:hAnsi="Courier New" w:cs="Courier New"/>
          <w:color w:val="000000"/>
          <w:sz w:val="16"/>
          <w:szCs w:val="16"/>
          <w:highlight w:val="white"/>
        </w:rPr>
        <w:t>cout</w:t>
      </w:r>
      <w:proofErr w:type="gramEnd"/>
      <w:r w:rsidRPr="003844F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&lt;&lt; "File to read: " &lt;&lt; nameOfFileToRead.str() &lt;&lt; endl;</w:t>
      </w:r>
    </w:p>
    <w:p w:rsidR="00A7304F" w:rsidRPr="003844F7" w:rsidRDefault="00A7304F" w:rsidP="00A730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3844F7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</w:p>
    <w:p w:rsidR="00A7304F" w:rsidRPr="003844F7" w:rsidRDefault="00A7304F" w:rsidP="00A730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3844F7">
        <w:rPr>
          <w:rFonts w:ascii="Courier New" w:hAnsi="Courier New" w:cs="Courier New"/>
          <w:color w:val="000000"/>
          <w:sz w:val="16"/>
          <w:szCs w:val="16"/>
          <w:highlight w:val="white"/>
        </w:rPr>
        <w:lastRenderedPageBreak/>
        <w:tab/>
      </w:r>
      <w:proofErr w:type="gramStart"/>
      <w:r w:rsidRPr="003844F7">
        <w:rPr>
          <w:rFonts w:ascii="Courier New" w:hAnsi="Courier New" w:cs="Courier New"/>
          <w:color w:val="000000"/>
          <w:sz w:val="16"/>
          <w:szCs w:val="16"/>
          <w:highlight w:val="white"/>
        </w:rPr>
        <w:t>string</w:t>
      </w:r>
      <w:proofErr w:type="gramEnd"/>
      <w:r w:rsidRPr="003844F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prevIterFileName = nameOfFileToRead.str();</w:t>
      </w:r>
    </w:p>
    <w:p w:rsidR="00A7304F" w:rsidRPr="003844F7" w:rsidRDefault="00A7304F" w:rsidP="00A730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3844F7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proofErr w:type="gramStart"/>
      <w:r w:rsidRPr="003844F7">
        <w:rPr>
          <w:rFonts w:ascii="Courier New" w:hAnsi="Courier New" w:cs="Courier New"/>
          <w:color w:val="000000"/>
          <w:sz w:val="16"/>
          <w:szCs w:val="16"/>
          <w:highlight w:val="white"/>
        </w:rPr>
        <w:t>ifstream</w:t>
      </w:r>
      <w:proofErr w:type="gramEnd"/>
      <w:r w:rsidRPr="003844F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prevIterFile(prevIterFileName.c_str());</w:t>
      </w:r>
    </w:p>
    <w:p w:rsidR="00A7304F" w:rsidRPr="003844F7" w:rsidRDefault="00A7304F" w:rsidP="00A730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3844F7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</w:p>
    <w:p w:rsidR="00A7304F" w:rsidRPr="003844F7" w:rsidRDefault="00A7304F" w:rsidP="00A730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3844F7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proofErr w:type="gramStart"/>
      <w:r w:rsidRPr="003844F7">
        <w:rPr>
          <w:rFonts w:ascii="Courier New" w:hAnsi="Courier New" w:cs="Courier New"/>
          <w:color w:val="000000"/>
          <w:sz w:val="16"/>
          <w:szCs w:val="16"/>
          <w:highlight w:val="white"/>
        </w:rPr>
        <w:t>string</w:t>
      </w:r>
      <w:proofErr w:type="gramEnd"/>
      <w:r w:rsidRPr="003844F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prevIterFileCurrentLine;</w:t>
      </w:r>
    </w:p>
    <w:p w:rsidR="00A7304F" w:rsidRPr="003844F7" w:rsidRDefault="00A7304F" w:rsidP="00A730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3844F7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</w:p>
    <w:p w:rsidR="00A7304F" w:rsidRPr="003844F7" w:rsidRDefault="00A7304F" w:rsidP="00A730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3844F7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/* ***** */</w:t>
      </w:r>
    </w:p>
    <w:p w:rsidR="00A7304F" w:rsidRPr="003844F7" w:rsidRDefault="00A7304F" w:rsidP="00A730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3844F7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</w:p>
    <w:p w:rsidR="00A7304F" w:rsidRPr="003844F7" w:rsidRDefault="00A7304F" w:rsidP="00A730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3844F7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proofErr w:type="gramStart"/>
      <w:r w:rsidRPr="003844F7">
        <w:rPr>
          <w:rFonts w:ascii="Courier New" w:hAnsi="Courier New" w:cs="Courier New"/>
          <w:color w:val="000000"/>
          <w:sz w:val="16"/>
          <w:szCs w:val="16"/>
          <w:highlight w:val="white"/>
        </w:rPr>
        <w:t>stringstream</w:t>
      </w:r>
      <w:proofErr w:type="gramEnd"/>
      <w:r w:rsidRPr="003844F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nameOfFileToCreate;</w:t>
      </w:r>
    </w:p>
    <w:p w:rsidR="00A7304F" w:rsidRPr="003844F7" w:rsidRDefault="00A7304F" w:rsidP="00A730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3844F7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proofErr w:type="gramStart"/>
      <w:r w:rsidRPr="003844F7">
        <w:rPr>
          <w:rFonts w:ascii="Courier New" w:hAnsi="Courier New" w:cs="Courier New"/>
          <w:color w:val="000000"/>
          <w:sz w:val="16"/>
          <w:szCs w:val="16"/>
          <w:highlight w:val="white"/>
        </w:rPr>
        <w:t>nameOfFileToCreate</w:t>
      </w:r>
      <w:proofErr w:type="gramEnd"/>
      <w:r w:rsidRPr="003844F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&lt;&lt; iterationToGet &lt;&lt; ".txt";</w:t>
      </w:r>
    </w:p>
    <w:p w:rsidR="00A7304F" w:rsidRPr="003844F7" w:rsidRDefault="00A7304F" w:rsidP="00A730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3844F7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</w:p>
    <w:p w:rsidR="00A7304F" w:rsidRPr="003844F7" w:rsidRDefault="00A7304F" w:rsidP="00A730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3844F7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proofErr w:type="gramStart"/>
      <w:r w:rsidRPr="003844F7">
        <w:rPr>
          <w:rFonts w:ascii="Courier New" w:hAnsi="Courier New" w:cs="Courier New"/>
          <w:color w:val="000000"/>
          <w:sz w:val="16"/>
          <w:szCs w:val="16"/>
          <w:highlight w:val="white"/>
        </w:rPr>
        <w:t>string</w:t>
      </w:r>
      <w:proofErr w:type="gramEnd"/>
      <w:r w:rsidRPr="003844F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strNameOfFileToCreate = nameOfFileToCreate.str();</w:t>
      </w:r>
    </w:p>
    <w:p w:rsidR="00A7304F" w:rsidRPr="003844F7" w:rsidRDefault="00A7304F" w:rsidP="00A730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3844F7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</w:p>
    <w:p w:rsidR="00A7304F" w:rsidRPr="003844F7" w:rsidRDefault="00A7304F" w:rsidP="00A730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3844F7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proofErr w:type="gramStart"/>
      <w:r w:rsidRPr="003844F7">
        <w:rPr>
          <w:rFonts w:ascii="Courier New" w:hAnsi="Courier New" w:cs="Courier New"/>
          <w:color w:val="000000"/>
          <w:sz w:val="16"/>
          <w:szCs w:val="16"/>
          <w:highlight w:val="white"/>
        </w:rPr>
        <w:t>cout</w:t>
      </w:r>
      <w:proofErr w:type="gramEnd"/>
      <w:r w:rsidRPr="003844F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&lt;&lt; "File to create: " &lt;&lt; strNameOfFileToCreate &lt;&lt; endl;</w:t>
      </w:r>
    </w:p>
    <w:p w:rsidR="00A7304F" w:rsidRPr="003844F7" w:rsidRDefault="00A7304F" w:rsidP="00A730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3844F7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</w:p>
    <w:p w:rsidR="00A7304F" w:rsidRPr="003844F7" w:rsidRDefault="00A7304F" w:rsidP="00A730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3844F7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/* ***** */</w:t>
      </w:r>
    </w:p>
    <w:p w:rsidR="00A7304F" w:rsidRPr="003844F7" w:rsidRDefault="00A7304F" w:rsidP="00A730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3844F7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</w:p>
    <w:p w:rsidR="00A7304F" w:rsidRPr="003844F7" w:rsidRDefault="00A7304F" w:rsidP="00A730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3844F7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proofErr w:type="gramStart"/>
      <w:r w:rsidRPr="003844F7">
        <w:rPr>
          <w:rFonts w:ascii="Courier New" w:hAnsi="Courier New" w:cs="Courier New"/>
          <w:color w:val="000000"/>
          <w:sz w:val="16"/>
          <w:szCs w:val="16"/>
          <w:highlight w:val="white"/>
        </w:rPr>
        <w:t>ofstream</w:t>
      </w:r>
      <w:proofErr w:type="gramEnd"/>
      <w:r w:rsidRPr="003844F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outStream(strNameOfFileToCreate.c_str());</w:t>
      </w:r>
    </w:p>
    <w:p w:rsidR="00A7304F" w:rsidRPr="003844F7" w:rsidRDefault="00A7304F" w:rsidP="00A730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3844F7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</w:p>
    <w:p w:rsidR="00A7304F" w:rsidRPr="003844F7" w:rsidRDefault="00A7304F" w:rsidP="00A730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3844F7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/* ***** */</w:t>
      </w:r>
    </w:p>
    <w:p w:rsidR="00A7304F" w:rsidRPr="003844F7" w:rsidRDefault="00A7304F" w:rsidP="00A730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3844F7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</w:p>
    <w:p w:rsidR="00A7304F" w:rsidRPr="003844F7" w:rsidRDefault="00A7304F" w:rsidP="00A730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3844F7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proofErr w:type="gramStart"/>
      <w:r w:rsidRPr="003844F7">
        <w:rPr>
          <w:rFonts w:ascii="Courier New" w:hAnsi="Courier New" w:cs="Courier New"/>
          <w:color w:val="000000"/>
          <w:sz w:val="16"/>
          <w:szCs w:val="16"/>
          <w:highlight w:val="white"/>
        </w:rPr>
        <w:t>while(</w:t>
      </w:r>
      <w:proofErr w:type="gramEnd"/>
      <w:r w:rsidRPr="003844F7">
        <w:rPr>
          <w:rFonts w:ascii="Courier New" w:hAnsi="Courier New" w:cs="Courier New"/>
          <w:color w:val="000000"/>
          <w:sz w:val="16"/>
          <w:szCs w:val="16"/>
          <w:highlight w:val="white"/>
        </w:rPr>
        <w:t>getline(alphabet, alphabetCurrentLine)) {</w:t>
      </w:r>
    </w:p>
    <w:p w:rsidR="00A7304F" w:rsidRPr="003844F7" w:rsidRDefault="00A7304F" w:rsidP="00A730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3844F7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3844F7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proofErr w:type="gramStart"/>
      <w:r w:rsidRPr="003844F7">
        <w:rPr>
          <w:rFonts w:ascii="Courier New" w:hAnsi="Courier New" w:cs="Courier New"/>
          <w:color w:val="000000"/>
          <w:sz w:val="16"/>
          <w:szCs w:val="16"/>
          <w:highlight w:val="white"/>
        </w:rPr>
        <w:t>while(</w:t>
      </w:r>
      <w:proofErr w:type="gramEnd"/>
      <w:r w:rsidRPr="003844F7">
        <w:rPr>
          <w:rFonts w:ascii="Courier New" w:hAnsi="Courier New" w:cs="Courier New"/>
          <w:color w:val="000000"/>
          <w:sz w:val="16"/>
          <w:szCs w:val="16"/>
          <w:highlight w:val="white"/>
        </w:rPr>
        <w:t>getline(prevIterFile, prevIterFileCurrentLine)) {</w:t>
      </w:r>
    </w:p>
    <w:p w:rsidR="00A7304F" w:rsidRPr="003844F7" w:rsidRDefault="00A7304F" w:rsidP="00A730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3844F7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3844F7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3844F7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proofErr w:type="gramStart"/>
      <w:r w:rsidRPr="003844F7">
        <w:rPr>
          <w:rFonts w:ascii="Courier New" w:hAnsi="Courier New" w:cs="Courier New"/>
          <w:color w:val="000000"/>
          <w:sz w:val="16"/>
          <w:szCs w:val="16"/>
          <w:highlight w:val="white"/>
        </w:rPr>
        <w:t>cout</w:t>
      </w:r>
      <w:proofErr w:type="gramEnd"/>
      <w:r w:rsidRPr="003844F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&lt;&lt; alphabetCurrentLine &lt;&lt; prevIterFileCurrentLine &lt;&lt; endl;</w:t>
      </w:r>
    </w:p>
    <w:p w:rsidR="00A7304F" w:rsidRPr="003844F7" w:rsidRDefault="00A7304F" w:rsidP="00A730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3844F7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3844F7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3844F7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</w:p>
    <w:p w:rsidR="00A7304F" w:rsidRPr="003844F7" w:rsidRDefault="00A7304F" w:rsidP="00A730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3844F7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3844F7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3844F7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proofErr w:type="gramStart"/>
      <w:r w:rsidRPr="003844F7">
        <w:rPr>
          <w:rFonts w:ascii="Courier New" w:hAnsi="Courier New" w:cs="Courier New"/>
          <w:color w:val="000000"/>
          <w:sz w:val="16"/>
          <w:szCs w:val="16"/>
          <w:highlight w:val="white"/>
        </w:rPr>
        <w:t>if(</w:t>
      </w:r>
      <w:proofErr w:type="gramEnd"/>
      <w:r w:rsidRPr="003844F7">
        <w:rPr>
          <w:rFonts w:ascii="Courier New" w:hAnsi="Courier New" w:cs="Courier New"/>
          <w:color w:val="000000"/>
          <w:sz w:val="16"/>
          <w:szCs w:val="16"/>
          <w:highlight w:val="white"/>
        </w:rPr>
        <w:t>checkUniqueElements) {</w:t>
      </w:r>
    </w:p>
    <w:p w:rsidR="00A7304F" w:rsidRPr="003844F7" w:rsidRDefault="00A7304F" w:rsidP="00A730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3844F7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3844F7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3844F7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3844F7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proofErr w:type="gramStart"/>
      <w:r w:rsidRPr="003844F7">
        <w:rPr>
          <w:rFonts w:ascii="Courier New" w:hAnsi="Courier New" w:cs="Courier New"/>
          <w:color w:val="000000"/>
          <w:sz w:val="16"/>
          <w:szCs w:val="16"/>
          <w:highlight w:val="white"/>
        </w:rPr>
        <w:t>hasUniqueElements</w:t>
      </w:r>
      <w:proofErr w:type="gramEnd"/>
      <w:r w:rsidRPr="003844F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= stringHasUniqueElements(alphabetCurrentLine + prevIterFileCurrentLine);</w:t>
      </w:r>
    </w:p>
    <w:p w:rsidR="00A7304F" w:rsidRPr="003844F7" w:rsidRDefault="00A7304F" w:rsidP="00A730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3844F7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3844F7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3844F7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3844F7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</w:p>
    <w:p w:rsidR="00A7304F" w:rsidRPr="003844F7" w:rsidRDefault="00A7304F" w:rsidP="00A730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3844F7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3844F7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3844F7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3844F7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proofErr w:type="gramStart"/>
      <w:r w:rsidRPr="003844F7">
        <w:rPr>
          <w:rFonts w:ascii="Courier New" w:hAnsi="Courier New" w:cs="Courier New"/>
          <w:color w:val="000000"/>
          <w:sz w:val="16"/>
          <w:szCs w:val="16"/>
          <w:highlight w:val="white"/>
        </w:rPr>
        <w:t>if(</w:t>
      </w:r>
      <w:proofErr w:type="gramEnd"/>
      <w:r w:rsidRPr="003844F7">
        <w:rPr>
          <w:rFonts w:ascii="Courier New" w:hAnsi="Courier New" w:cs="Courier New"/>
          <w:color w:val="000000"/>
          <w:sz w:val="16"/>
          <w:szCs w:val="16"/>
          <w:highlight w:val="white"/>
        </w:rPr>
        <w:t>hasUniqueElements) {</w:t>
      </w:r>
    </w:p>
    <w:p w:rsidR="00A7304F" w:rsidRPr="003844F7" w:rsidRDefault="00A7304F" w:rsidP="00A730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3844F7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3844F7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3844F7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3844F7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3844F7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proofErr w:type="gramStart"/>
      <w:r w:rsidRPr="003844F7">
        <w:rPr>
          <w:rFonts w:ascii="Courier New" w:hAnsi="Courier New" w:cs="Courier New"/>
          <w:color w:val="000000"/>
          <w:sz w:val="16"/>
          <w:szCs w:val="16"/>
          <w:highlight w:val="white"/>
        </w:rPr>
        <w:t>cout</w:t>
      </w:r>
      <w:proofErr w:type="gramEnd"/>
      <w:r w:rsidRPr="003844F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&lt;&lt; "WILL ADD " &lt;&lt; alphabetCurrentLine &lt;&lt; prevIterFileCurrentLine &lt;&lt; endl;</w:t>
      </w:r>
    </w:p>
    <w:p w:rsidR="00A7304F" w:rsidRPr="003844F7" w:rsidRDefault="00A7304F" w:rsidP="00A730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3844F7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3844F7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3844F7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3844F7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3844F7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</w:p>
    <w:p w:rsidR="00A7304F" w:rsidRPr="003844F7" w:rsidRDefault="00A7304F" w:rsidP="00A730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3844F7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3844F7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3844F7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3844F7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3844F7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proofErr w:type="gramStart"/>
      <w:r w:rsidRPr="003844F7">
        <w:rPr>
          <w:rFonts w:ascii="Courier New" w:hAnsi="Courier New" w:cs="Courier New"/>
          <w:color w:val="000000"/>
          <w:sz w:val="16"/>
          <w:szCs w:val="16"/>
          <w:highlight w:val="white"/>
        </w:rPr>
        <w:t>outStream</w:t>
      </w:r>
      <w:proofErr w:type="gramEnd"/>
      <w:r w:rsidRPr="003844F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&lt;&lt; alphabetCurrentLine &lt;&lt; prevIterFileCurrentLine &lt;&lt; endl;</w:t>
      </w:r>
    </w:p>
    <w:p w:rsidR="00A7304F" w:rsidRPr="003844F7" w:rsidRDefault="00A7304F" w:rsidP="00A730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3844F7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3844F7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3844F7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3844F7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}</w:t>
      </w:r>
    </w:p>
    <w:p w:rsidR="00A7304F" w:rsidRPr="003844F7" w:rsidRDefault="00A7304F" w:rsidP="00A730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3844F7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3844F7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3844F7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3844F7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proofErr w:type="gramStart"/>
      <w:r w:rsidRPr="003844F7">
        <w:rPr>
          <w:rFonts w:ascii="Courier New" w:hAnsi="Courier New" w:cs="Courier New"/>
          <w:color w:val="000000"/>
          <w:sz w:val="16"/>
          <w:szCs w:val="16"/>
          <w:highlight w:val="white"/>
        </w:rPr>
        <w:t>else</w:t>
      </w:r>
      <w:proofErr w:type="gramEnd"/>
      <w:r w:rsidRPr="003844F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{</w:t>
      </w:r>
    </w:p>
    <w:p w:rsidR="00A7304F" w:rsidRPr="003844F7" w:rsidRDefault="00A7304F" w:rsidP="00A730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3844F7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3844F7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3844F7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3844F7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3844F7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proofErr w:type="gramStart"/>
      <w:r w:rsidRPr="003844F7">
        <w:rPr>
          <w:rFonts w:ascii="Courier New" w:hAnsi="Courier New" w:cs="Courier New"/>
          <w:color w:val="000000"/>
          <w:sz w:val="16"/>
          <w:szCs w:val="16"/>
          <w:highlight w:val="white"/>
        </w:rPr>
        <w:t>cout</w:t>
      </w:r>
      <w:proofErr w:type="gramEnd"/>
      <w:r w:rsidRPr="003844F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&lt;&lt; "WILL NOT ADD " &lt;&lt; alphabetCurrentLine &lt;&lt; prevIterFileCurrentLine &lt;&lt; endl;</w:t>
      </w:r>
    </w:p>
    <w:p w:rsidR="00A7304F" w:rsidRPr="003844F7" w:rsidRDefault="00A7304F" w:rsidP="00A730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3844F7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3844F7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3844F7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3844F7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}</w:t>
      </w:r>
    </w:p>
    <w:p w:rsidR="00A7304F" w:rsidRPr="003844F7" w:rsidRDefault="00A7304F" w:rsidP="00A730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3844F7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3844F7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3844F7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}</w:t>
      </w:r>
    </w:p>
    <w:p w:rsidR="00A7304F" w:rsidRPr="003844F7" w:rsidRDefault="00A7304F" w:rsidP="00A730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3844F7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3844F7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3844F7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proofErr w:type="gramStart"/>
      <w:r w:rsidRPr="003844F7">
        <w:rPr>
          <w:rFonts w:ascii="Courier New" w:hAnsi="Courier New" w:cs="Courier New"/>
          <w:color w:val="000000"/>
          <w:sz w:val="16"/>
          <w:szCs w:val="16"/>
          <w:highlight w:val="white"/>
        </w:rPr>
        <w:t>else</w:t>
      </w:r>
      <w:proofErr w:type="gramEnd"/>
      <w:r w:rsidRPr="003844F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{</w:t>
      </w:r>
    </w:p>
    <w:p w:rsidR="00A7304F" w:rsidRPr="003844F7" w:rsidRDefault="00A7304F" w:rsidP="00A730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3844F7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3844F7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3844F7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3844F7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proofErr w:type="gramStart"/>
      <w:r w:rsidRPr="003844F7">
        <w:rPr>
          <w:rFonts w:ascii="Courier New" w:hAnsi="Courier New" w:cs="Courier New"/>
          <w:color w:val="000000"/>
          <w:sz w:val="16"/>
          <w:szCs w:val="16"/>
          <w:highlight w:val="white"/>
        </w:rPr>
        <w:t>outStream</w:t>
      </w:r>
      <w:proofErr w:type="gramEnd"/>
      <w:r w:rsidRPr="003844F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&lt;&lt; alphabetCurrentLine &lt;&lt; prevIterFileCurrentLine &lt;&lt; endl;</w:t>
      </w:r>
    </w:p>
    <w:p w:rsidR="00A7304F" w:rsidRPr="003844F7" w:rsidRDefault="00A7304F" w:rsidP="00A730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3844F7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3844F7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3844F7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}</w:t>
      </w:r>
    </w:p>
    <w:p w:rsidR="00A7304F" w:rsidRPr="003844F7" w:rsidRDefault="00A7304F" w:rsidP="00A730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3844F7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3844F7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}</w:t>
      </w:r>
    </w:p>
    <w:p w:rsidR="00A7304F" w:rsidRPr="003844F7" w:rsidRDefault="00A7304F" w:rsidP="00A730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3844F7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3844F7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</w:p>
    <w:p w:rsidR="00A7304F" w:rsidRPr="003844F7" w:rsidRDefault="00A7304F" w:rsidP="00A730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3844F7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3844F7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proofErr w:type="gramStart"/>
      <w:r w:rsidRPr="003844F7">
        <w:rPr>
          <w:rFonts w:ascii="Courier New" w:hAnsi="Courier New" w:cs="Courier New"/>
          <w:color w:val="000000"/>
          <w:sz w:val="16"/>
          <w:szCs w:val="16"/>
          <w:highlight w:val="white"/>
        </w:rPr>
        <w:t>prevIterFile.close(</w:t>
      </w:r>
      <w:proofErr w:type="gramEnd"/>
      <w:r w:rsidRPr="003844F7">
        <w:rPr>
          <w:rFonts w:ascii="Courier New" w:hAnsi="Courier New" w:cs="Courier New"/>
          <w:color w:val="000000"/>
          <w:sz w:val="16"/>
          <w:szCs w:val="16"/>
          <w:highlight w:val="white"/>
        </w:rPr>
        <w:t>);</w:t>
      </w:r>
    </w:p>
    <w:p w:rsidR="00A7304F" w:rsidRPr="003844F7" w:rsidRDefault="00A7304F" w:rsidP="00A730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3844F7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3844F7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proofErr w:type="gramStart"/>
      <w:r w:rsidRPr="003844F7">
        <w:rPr>
          <w:rFonts w:ascii="Courier New" w:hAnsi="Courier New" w:cs="Courier New"/>
          <w:color w:val="000000"/>
          <w:sz w:val="16"/>
          <w:szCs w:val="16"/>
          <w:highlight w:val="white"/>
        </w:rPr>
        <w:t>prevIterFile.clear(</w:t>
      </w:r>
      <w:proofErr w:type="gramEnd"/>
      <w:r w:rsidRPr="003844F7">
        <w:rPr>
          <w:rFonts w:ascii="Courier New" w:hAnsi="Courier New" w:cs="Courier New"/>
          <w:color w:val="000000"/>
          <w:sz w:val="16"/>
          <w:szCs w:val="16"/>
          <w:highlight w:val="white"/>
        </w:rPr>
        <w:t>);</w:t>
      </w:r>
    </w:p>
    <w:p w:rsidR="00A7304F" w:rsidRPr="003844F7" w:rsidRDefault="00A7304F" w:rsidP="00A730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3844F7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3844F7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proofErr w:type="gramStart"/>
      <w:r w:rsidRPr="003844F7">
        <w:rPr>
          <w:rFonts w:ascii="Courier New" w:hAnsi="Courier New" w:cs="Courier New"/>
          <w:color w:val="000000"/>
          <w:sz w:val="16"/>
          <w:szCs w:val="16"/>
          <w:highlight w:val="white"/>
        </w:rPr>
        <w:t>prevIterFile.open(</w:t>
      </w:r>
      <w:proofErr w:type="gramEnd"/>
      <w:r w:rsidRPr="003844F7">
        <w:rPr>
          <w:rFonts w:ascii="Courier New" w:hAnsi="Courier New" w:cs="Courier New"/>
          <w:color w:val="000000"/>
          <w:sz w:val="16"/>
          <w:szCs w:val="16"/>
          <w:highlight w:val="white"/>
        </w:rPr>
        <w:t>prevIterFileName.c_str());</w:t>
      </w:r>
    </w:p>
    <w:p w:rsidR="00A7304F" w:rsidRPr="003844F7" w:rsidRDefault="00A7304F" w:rsidP="00A730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3844F7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}</w:t>
      </w:r>
    </w:p>
    <w:p w:rsidR="00A7304F" w:rsidRPr="003844F7" w:rsidRDefault="00A7304F" w:rsidP="00A730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3844F7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</w:p>
    <w:p w:rsidR="00A7304F" w:rsidRPr="003844F7" w:rsidRDefault="00A7304F" w:rsidP="00A730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3844F7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proofErr w:type="gramStart"/>
      <w:r w:rsidRPr="003844F7">
        <w:rPr>
          <w:rFonts w:ascii="Courier New" w:hAnsi="Courier New" w:cs="Courier New"/>
          <w:color w:val="000000"/>
          <w:sz w:val="16"/>
          <w:szCs w:val="16"/>
          <w:highlight w:val="white"/>
        </w:rPr>
        <w:t>outStream.close(</w:t>
      </w:r>
      <w:proofErr w:type="gramEnd"/>
      <w:r w:rsidRPr="003844F7">
        <w:rPr>
          <w:rFonts w:ascii="Courier New" w:hAnsi="Courier New" w:cs="Courier New"/>
          <w:color w:val="000000"/>
          <w:sz w:val="16"/>
          <w:szCs w:val="16"/>
          <w:highlight w:val="white"/>
        </w:rPr>
        <w:t>);</w:t>
      </w:r>
    </w:p>
    <w:p w:rsidR="00A7304F" w:rsidRPr="003844F7" w:rsidRDefault="00A7304F" w:rsidP="00A730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3844F7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</w:p>
    <w:p w:rsidR="00A7304F" w:rsidRPr="003844F7" w:rsidRDefault="00A7304F" w:rsidP="00A730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3844F7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proofErr w:type="gramStart"/>
      <w:r w:rsidRPr="003844F7">
        <w:rPr>
          <w:rFonts w:ascii="Courier New" w:hAnsi="Courier New" w:cs="Courier New"/>
          <w:color w:val="000000"/>
          <w:sz w:val="16"/>
          <w:szCs w:val="16"/>
          <w:highlight w:val="white"/>
        </w:rPr>
        <w:t>return</w:t>
      </w:r>
      <w:proofErr w:type="gramEnd"/>
      <w:r w:rsidRPr="003844F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0;</w:t>
      </w:r>
    </w:p>
    <w:p w:rsidR="00A7304F" w:rsidRPr="003844F7" w:rsidRDefault="00A7304F" w:rsidP="00A730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3844F7">
        <w:rPr>
          <w:rFonts w:ascii="Courier New" w:hAnsi="Courier New" w:cs="Courier New"/>
          <w:color w:val="000000"/>
          <w:sz w:val="16"/>
          <w:szCs w:val="16"/>
          <w:highlight w:val="white"/>
        </w:rPr>
        <w:t>}</w:t>
      </w:r>
    </w:p>
    <w:p w:rsidR="00A7304F" w:rsidRPr="003844F7" w:rsidRDefault="00A7304F">
      <w:pPr>
        <w:rPr>
          <w:noProof/>
        </w:rPr>
      </w:pPr>
    </w:p>
    <w:p w:rsidR="006A4660" w:rsidRPr="003844F7" w:rsidRDefault="006A4660">
      <w:pPr>
        <w:rPr>
          <w:noProof/>
        </w:rPr>
      </w:pPr>
      <w:r w:rsidRPr="003844F7">
        <w:rPr>
          <w:noProof/>
        </w:rPr>
        <w:lastRenderedPageBreak/>
        <w:t>This is one approach of many that you could have.</w:t>
      </w:r>
    </w:p>
    <w:p w:rsidR="00CE6537" w:rsidRPr="003844F7" w:rsidRDefault="00CE6537">
      <w:pPr>
        <w:rPr>
          <w:noProof/>
        </w:rPr>
      </w:pPr>
    </w:p>
    <w:p w:rsidR="00CE6537" w:rsidRPr="003844F7" w:rsidRDefault="003D6F11">
      <w:pPr>
        <w:rPr>
          <w:noProof/>
        </w:rPr>
      </w:pPr>
      <w:r w:rsidRPr="003844F7">
        <w:rPr>
          <w:noProof/>
        </w:rPr>
        <w:t>This code will assume you have a local file called 1.txt with your alphabet, having each number on a single line. Then, you will need to run the code for each iteration from 1 to 9 to get the final length 9 words.</w:t>
      </w:r>
    </w:p>
    <w:p w:rsidR="003D6F11" w:rsidRPr="003844F7" w:rsidRDefault="003D6F11">
      <w:pPr>
        <w:rPr>
          <w:noProof/>
        </w:rPr>
      </w:pPr>
    </w:p>
    <w:p w:rsidR="00F64F6A" w:rsidRPr="003844F7" w:rsidRDefault="00F64F6A">
      <w:pPr>
        <w:rPr>
          <w:noProof/>
        </w:rPr>
      </w:pPr>
      <w:r w:rsidRPr="003844F7">
        <w:rPr>
          <w:noProof/>
        </w:rPr>
        <w:t>Let’s see the times for each combination:</w:t>
      </w:r>
    </w:p>
    <w:p w:rsidR="00F64F6A" w:rsidRPr="003844F7" w:rsidRDefault="00F64F6A">
      <w:pPr>
        <w:rPr>
          <w:noProof/>
        </w:rPr>
      </w:pPr>
    </w:p>
    <w:p w:rsidR="00F64F6A" w:rsidRPr="003844F7" w:rsidRDefault="006807E2" w:rsidP="00DD4D33">
      <w:pPr>
        <w:pStyle w:val="Ttulo3"/>
        <w:rPr>
          <w:noProof/>
        </w:rPr>
      </w:pPr>
      <w:r w:rsidRPr="003844F7">
        <w:rPr>
          <w:noProof/>
        </w:rPr>
        <w:t>Length 2</w:t>
      </w:r>
    </w:p>
    <w:p w:rsidR="006807E2" w:rsidRPr="003844F7" w:rsidRDefault="0048016B">
      <w:pPr>
        <w:rPr>
          <w:noProof/>
        </w:rPr>
      </w:pPr>
      <w:r w:rsidRPr="003844F7">
        <w:rPr>
          <w:noProof/>
          <w:lang w:eastAsia="es-CO"/>
        </w:rPr>
        <w:drawing>
          <wp:inline distT="0" distB="0" distL="0" distR="0">
            <wp:extent cx="4595258" cy="305588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15-05-24_21h07_4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5258" cy="305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7E2" w:rsidRPr="003844F7" w:rsidRDefault="006807E2">
      <w:pPr>
        <w:rPr>
          <w:noProof/>
        </w:rPr>
      </w:pPr>
    </w:p>
    <w:p w:rsidR="006807E2" w:rsidRPr="003844F7" w:rsidRDefault="006807E2" w:rsidP="00DD4D33">
      <w:pPr>
        <w:pStyle w:val="Ttulo3"/>
        <w:rPr>
          <w:noProof/>
        </w:rPr>
      </w:pPr>
      <w:r w:rsidRPr="003844F7">
        <w:rPr>
          <w:noProof/>
        </w:rPr>
        <w:lastRenderedPageBreak/>
        <w:t>Length 3</w:t>
      </w:r>
    </w:p>
    <w:p w:rsidR="006807E2" w:rsidRPr="003844F7" w:rsidRDefault="0048016B">
      <w:pPr>
        <w:rPr>
          <w:noProof/>
        </w:rPr>
      </w:pPr>
      <w:r w:rsidRPr="003844F7">
        <w:rPr>
          <w:noProof/>
          <w:lang w:eastAsia="es-CO"/>
        </w:rPr>
        <w:drawing>
          <wp:inline distT="0" distB="0" distL="0" distR="0">
            <wp:extent cx="4595258" cy="305588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015-05-24_21h07_5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5258" cy="305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7E2" w:rsidRPr="003844F7" w:rsidRDefault="006807E2">
      <w:pPr>
        <w:rPr>
          <w:noProof/>
        </w:rPr>
      </w:pPr>
    </w:p>
    <w:p w:rsidR="006807E2" w:rsidRPr="003844F7" w:rsidRDefault="006807E2" w:rsidP="004A40F9">
      <w:pPr>
        <w:pStyle w:val="Ttulo3"/>
        <w:rPr>
          <w:noProof/>
        </w:rPr>
      </w:pPr>
      <w:r w:rsidRPr="003844F7">
        <w:rPr>
          <w:noProof/>
        </w:rPr>
        <w:lastRenderedPageBreak/>
        <w:t>Length 4</w:t>
      </w:r>
    </w:p>
    <w:p w:rsidR="006807E2" w:rsidRPr="003844F7" w:rsidRDefault="0048016B">
      <w:pPr>
        <w:rPr>
          <w:noProof/>
        </w:rPr>
      </w:pPr>
      <w:r w:rsidRPr="003844F7">
        <w:rPr>
          <w:noProof/>
          <w:lang w:eastAsia="es-CO"/>
        </w:rPr>
        <w:drawing>
          <wp:inline distT="0" distB="0" distL="0" distR="0">
            <wp:extent cx="4595258" cy="305588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015-05-24_21h08_3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5258" cy="305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7E2" w:rsidRPr="003844F7" w:rsidRDefault="006807E2">
      <w:pPr>
        <w:rPr>
          <w:noProof/>
        </w:rPr>
      </w:pPr>
    </w:p>
    <w:p w:rsidR="006807E2" w:rsidRPr="003844F7" w:rsidRDefault="006807E2" w:rsidP="004A40F9">
      <w:pPr>
        <w:pStyle w:val="Ttulo3"/>
        <w:rPr>
          <w:noProof/>
        </w:rPr>
      </w:pPr>
      <w:r w:rsidRPr="003844F7">
        <w:rPr>
          <w:noProof/>
        </w:rPr>
        <w:lastRenderedPageBreak/>
        <w:t>Length 5</w:t>
      </w:r>
    </w:p>
    <w:p w:rsidR="006807E2" w:rsidRPr="003844F7" w:rsidRDefault="0048016B">
      <w:pPr>
        <w:rPr>
          <w:noProof/>
        </w:rPr>
      </w:pPr>
      <w:r w:rsidRPr="003844F7">
        <w:rPr>
          <w:noProof/>
          <w:lang w:eastAsia="es-CO"/>
        </w:rPr>
        <w:drawing>
          <wp:inline distT="0" distB="0" distL="0" distR="0">
            <wp:extent cx="4595258" cy="305588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015-05-24_21h08_54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5258" cy="305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7E2" w:rsidRPr="003844F7" w:rsidRDefault="006807E2">
      <w:pPr>
        <w:rPr>
          <w:noProof/>
        </w:rPr>
      </w:pPr>
    </w:p>
    <w:p w:rsidR="006807E2" w:rsidRPr="003844F7" w:rsidRDefault="006807E2" w:rsidP="004A40F9">
      <w:pPr>
        <w:pStyle w:val="Ttulo3"/>
        <w:rPr>
          <w:noProof/>
        </w:rPr>
      </w:pPr>
      <w:r w:rsidRPr="003844F7">
        <w:rPr>
          <w:noProof/>
        </w:rPr>
        <w:lastRenderedPageBreak/>
        <w:t>Length 6</w:t>
      </w:r>
    </w:p>
    <w:p w:rsidR="006807E2" w:rsidRPr="003844F7" w:rsidRDefault="0048016B">
      <w:pPr>
        <w:rPr>
          <w:noProof/>
        </w:rPr>
      </w:pPr>
      <w:r w:rsidRPr="003844F7">
        <w:rPr>
          <w:noProof/>
          <w:lang w:eastAsia="es-CO"/>
        </w:rPr>
        <w:drawing>
          <wp:inline distT="0" distB="0" distL="0" distR="0">
            <wp:extent cx="4595258" cy="305588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015-05-24_21h12_17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5258" cy="305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7E2" w:rsidRPr="003844F7" w:rsidRDefault="006807E2">
      <w:pPr>
        <w:rPr>
          <w:noProof/>
        </w:rPr>
      </w:pPr>
    </w:p>
    <w:p w:rsidR="006807E2" w:rsidRPr="003844F7" w:rsidRDefault="006807E2" w:rsidP="00B035D4">
      <w:pPr>
        <w:pStyle w:val="Ttulo3"/>
        <w:rPr>
          <w:noProof/>
        </w:rPr>
      </w:pPr>
      <w:r w:rsidRPr="003844F7">
        <w:rPr>
          <w:noProof/>
        </w:rPr>
        <w:lastRenderedPageBreak/>
        <w:t>Length 7</w:t>
      </w:r>
    </w:p>
    <w:p w:rsidR="006807E2" w:rsidRPr="003844F7" w:rsidRDefault="003A696F">
      <w:pPr>
        <w:rPr>
          <w:noProof/>
        </w:rPr>
      </w:pPr>
      <w:r w:rsidRPr="003844F7">
        <w:rPr>
          <w:noProof/>
          <w:lang w:eastAsia="es-CO"/>
        </w:rPr>
        <w:drawing>
          <wp:inline distT="0" distB="0" distL="0" distR="0">
            <wp:extent cx="4595258" cy="305588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015-05-24_21h25_00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5258" cy="305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7E2" w:rsidRPr="003844F7" w:rsidRDefault="006807E2">
      <w:pPr>
        <w:rPr>
          <w:noProof/>
        </w:rPr>
      </w:pPr>
    </w:p>
    <w:p w:rsidR="006807E2" w:rsidRPr="003844F7" w:rsidRDefault="006807E2" w:rsidP="00B035D4">
      <w:pPr>
        <w:pStyle w:val="Ttulo3"/>
        <w:rPr>
          <w:noProof/>
        </w:rPr>
      </w:pPr>
      <w:r w:rsidRPr="003844F7">
        <w:rPr>
          <w:noProof/>
        </w:rPr>
        <w:lastRenderedPageBreak/>
        <w:t>Length 8</w:t>
      </w:r>
    </w:p>
    <w:p w:rsidR="006807E2" w:rsidRPr="003844F7" w:rsidRDefault="008010C2">
      <w:pPr>
        <w:rPr>
          <w:noProof/>
        </w:rPr>
      </w:pPr>
      <w:r w:rsidRPr="003844F7">
        <w:rPr>
          <w:noProof/>
          <w:lang w:eastAsia="es-CO"/>
        </w:rPr>
        <w:drawing>
          <wp:inline distT="0" distB="0" distL="0" distR="0">
            <wp:extent cx="4595258" cy="305588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015-05-24_21h40_4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5258" cy="305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7E2" w:rsidRPr="003844F7" w:rsidRDefault="006807E2">
      <w:pPr>
        <w:rPr>
          <w:noProof/>
        </w:rPr>
      </w:pPr>
    </w:p>
    <w:p w:rsidR="006807E2" w:rsidRPr="003844F7" w:rsidRDefault="006807E2" w:rsidP="00B035D4">
      <w:pPr>
        <w:pStyle w:val="Ttulo3"/>
        <w:rPr>
          <w:noProof/>
        </w:rPr>
      </w:pPr>
      <w:r w:rsidRPr="003844F7">
        <w:rPr>
          <w:noProof/>
        </w:rPr>
        <w:lastRenderedPageBreak/>
        <w:t>Length 9</w:t>
      </w:r>
    </w:p>
    <w:p w:rsidR="006807E2" w:rsidRPr="003844F7" w:rsidRDefault="00C23490">
      <w:pPr>
        <w:rPr>
          <w:noProof/>
        </w:rPr>
      </w:pPr>
      <w:r w:rsidRPr="003844F7">
        <w:rPr>
          <w:noProof/>
          <w:lang w:eastAsia="es-CO"/>
        </w:rPr>
        <w:drawing>
          <wp:inline distT="0" distB="0" distL="0" distR="0">
            <wp:extent cx="4595258" cy="3055885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015-05-24_22h06_55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5258" cy="305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BD4" w:rsidRPr="003844F7" w:rsidRDefault="00395BD4">
      <w:pPr>
        <w:rPr>
          <w:noProof/>
        </w:rPr>
      </w:pPr>
    </w:p>
    <w:p w:rsidR="00395BD4" w:rsidRPr="003844F7" w:rsidRDefault="000F5B46">
      <w:pPr>
        <w:rPr>
          <w:noProof/>
        </w:rPr>
      </w:pPr>
      <w:r w:rsidRPr="003844F7">
        <w:rPr>
          <w:noProof/>
        </w:rPr>
        <w:t>Now we have the length 9 words. With this we can go to Microsoft Excel, copy them, and see which one(s) solve the problem.</w:t>
      </w:r>
    </w:p>
    <w:p w:rsidR="001E6E8C" w:rsidRPr="003844F7" w:rsidRDefault="001E6E8C">
      <w:pPr>
        <w:rPr>
          <w:noProof/>
        </w:rPr>
      </w:pPr>
      <w:bookmarkStart w:id="0" w:name="_GoBack"/>
      <w:bookmarkEnd w:id="0"/>
    </w:p>
    <w:tbl>
      <w:tblPr>
        <w:tblW w:w="248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0"/>
        <w:gridCol w:w="1240"/>
      </w:tblGrid>
      <w:tr w:rsidR="0058678C" w:rsidRPr="003844F7" w:rsidTr="00F83296">
        <w:trPr>
          <w:trHeight w:val="288"/>
          <w:jc w:val="center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678C" w:rsidRPr="003844F7" w:rsidRDefault="0058678C" w:rsidP="005867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3844F7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Length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78C" w:rsidRPr="003844F7" w:rsidRDefault="0058678C" w:rsidP="005867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3844F7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Time (Sec.)</w:t>
            </w:r>
          </w:p>
        </w:tc>
      </w:tr>
      <w:tr w:rsidR="0058678C" w:rsidRPr="003844F7" w:rsidTr="00F83296">
        <w:trPr>
          <w:trHeight w:val="288"/>
          <w:jc w:val="center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78C" w:rsidRPr="003844F7" w:rsidRDefault="0058678C" w:rsidP="005867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3844F7">
              <w:rPr>
                <w:rFonts w:ascii="Calibri" w:eastAsia="Times New Roman" w:hAnsi="Calibri" w:cs="Times New Roman"/>
                <w:color w:val="000000"/>
                <w:lang w:eastAsia="es-CO"/>
              </w:rPr>
              <w:t>2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78C" w:rsidRPr="003844F7" w:rsidRDefault="0058678C" w:rsidP="005867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3844F7">
              <w:rPr>
                <w:rFonts w:ascii="Calibri" w:eastAsia="Times New Roman" w:hAnsi="Calibri" w:cs="Times New Roman"/>
                <w:color w:val="000000"/>
                <w:lang w:eastAsia="es-CO"/>
              </w:rPr>
              <w:t>0,1102</w:t>
            </w:r>
          </w:p>
        </w:tc>
      </w:tr>
      <w:tr w:rsidR="0058678C" w:rsidRPr="003844F7" w:rsidTr="00F83296">
        <w:trPr>
          <w:trHeight w:val="288"/>
          <w:jc w:val="center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78C" w:rsidRPr="003844F7" w:rsidRDefault="0058678C" w:rsidP="005867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3844F7">
              <w:rPr>
                <w:rFonts w:ascii="Calibri" w:eastAsia="Times New Roman" w:hAnsi="Calibri" w:cs="Times New Roman"/>
                <w:color w:val="000000"/>
                <w:lang w:eastAsia="es-CO"/>
              </w:rPr>
              <w:t>3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78C" w:rsidRPr="003844F7" w:rsidRDefault="0058678C" w:rsidP="005867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3844F7">
              <w:rPr>
                <w:rFonts w:ascii="Calibri" w:eastAsia="Times New Roman" w:hAnsi="Calibri" w:cs="Times New Roman"/>
                <w:color w:val="000000"/>
                <w:lang w:eastAsia="es-CO"/>
              </w:rPr>
              <w:t>0,5303</w:t>
            </w:r>
          </w:p>
        </w:tc>
      </w:tr>
      <w:tr w:rsidR="0058678C" w:rsidRPr="003844F7" w:rsidTr="00F83296">
        <w:trPr>
          <w:trHeight w:val="288"/>
          <w:jc w:val="center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78C" w:rsidRPr="003844F7" w:rsidRDefault="0058678C" w:rsidP="005867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3844F7">
              <w:rPr>
                <w:rFonts w:ascii="Calibri" w:eastAsia="Times New Roman" w:hAnsi="Calibri" w:cs="Times New Roman"/>
                <w:color w:val="000000"/>
                <w:lang w:eastAsia="es-CO"/>
              </w:rPr>
              <w:t>4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78C" w:rsidRPr="003844F7" w:rsidRDefault="0058678C" w:rsidP="005867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3844F7">
              <w:rPr>
                <w:rFonts w:ascii="Calibri" w:eastAsia="Times New Roman" w:hAnsi="Calibri" w:cs="Times New Roman"/>
                <w:color w:val="000000"/>
                <w:lang w:eastAsia="es-CO"/>
              </w:rPr>
              <w:t>2,663</w:t>
            </w:r>
          </w:p>
        </w:tc>
      </w:tr>
      <w:tr w:rsidR="0058678C" w:rsidRPr="003844F7" w:rsidTr="00F83296">
        <w:trPr>
          <w:trHeight w:val="288"/>
          <w:jc w:val="center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78C" w:rsidRPr="003844F7" w:rsidRDefault="0058678C" w:rsidP="005867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3844F7">
              <w:rPr>
                <w:rFonts w:ascii="Calibri" w:eastAsia="Times New Roman" w:hAnsi="Calibri" w:cs="Times New Roman"/>
                <w:color w:val="000000"/>
                <w:lang w:eastAsia="es-CO"/>
              </w:rPr>
              <w:t>5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78C" w:rsidRPr="003844F7" w:rsidRDefault="0058678C" w:rsidP="005867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3844F7">
              <w:rPr>
                <w:rFonts w:ascii="Calibri" w:eastAsia="Times New Roman" w:hAnsi="Calibri" w:cs="Times New Roman"/>
                <w:color w:val="000000"/>
                <w:lang w:eastAsia="es-CO"/>
              </w:rPr>
              <w:t>13,22</w:t>
            </w:r>
          </w:p>
        </w:tc>
      </w:tr>
      <w:tr w:rsidR="0058678C" w:rsidRPr="003844F7" w:rsidTr="00F83296">
        <w:trPr>
          <w:trHeight w:val="288"/>
          <w:jc w:val="center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78C" w:rsidRPr="003844F7" w:rsidRDefault="0058678C" w:rsidP="005867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3844F7">
              <w:rPr>
                <w:rFonts w:ascii="Calibri" w:eastAsia="Times New Roman" w:hAnsi="Calibri" w:cs="Times New Roman"/>
                <w:color w:val="000000"/>
                <w:lang w:eastAsia="es-CO"/>
              </w:rPr>
              <w:t>6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78C" w:rsidRPr="003844F7" w:rsidRDefault="0058678C" w:rsidP="005867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3844F7">
              <w:rPr>
                <w:rFonts w:ascii="Calibri" w:eastAsia="Times New Roman" w:hAnsi="Calibri" w:cs="Times New Roman"/>
                <w:color w:val="000000"/>
                <w:lang w:eastAsia="es-CO"/>
              </w:rPr>
              <w:t>68,98</w:t>
            </w:r>
          </w:p>
        </w:tc>
      </w:tr>
      <w:tr w:rsidR="0058678C" w:rsidRPr="003844F7" w:rsidTr="00F83296">
        <w:trPr>
          <w:trHeight w:val="288"/>
          <w:jc w:val="center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78C" w:rsidRPr="003844F7" w:rsidRDefault="0058678C" w:rsidP="005867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3844F7">
              <w:rPr>
                <w:rFonts w:ascii="Calibri" w:eastAsia="Times New Roman" w:hAnsi="Calibri" w:cs="Times New Roman"/>
                <w:color w:val="000000"/>
                <w:lang w:eastAsia="es-CO"/>
              </w:rPr>
              <w:t>7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78C" w:rsidRPr="003844F7" w:rsidRDefault="0058678C" w:rsidP="005867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3844F7">
              <w:rPr>
                <w:rFonts w:ascii="Calibri" w:eastAsia="Times New Roman" w:hAnsi="Calibri" w:cs="Times New Roman"/>
                <w:color w:val="000000"/>
                <w:lang w:eastAsia="es-CO"/>
              </w:rPr>
              <w:t>364,1</w:t>
            </w:r>
          </w:p>
        </w:tc>
      </w:tr>
      <w:tr w:rsidR="0058678C" w:rsidRPr="003844F7" w:rsidTr="00F83296">
        <w:trPr>
          <w:trHeight w:val="288"/>
          <w:jc w:val="center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78C" w:rsidRPr="003844F7" w:rsidRDefault="0058678C" w:rsidP="005867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3844F7">
              <w:rPr>
                <w:rFonts w:ascii="Calibri" w:eastAsia="Times New Roman" w:hAnsi="Calibri" w:cs="Times New Roman"/>
                <w:color w:val="000000"/>
                <w:lang w:eastAsia="es-CO"/>
              </w:rPr>
              <w:t>8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78C" w:rsidRPr="003844F7" w:rsidRDefault="0058678C" w:rsidP="005867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3844F7">
              <w:rPr>
                <w:rFonts w:ascii="Calibri" w:eastAsia="Times New Roman" w:hAnsi="Calibri" w:cs="Times New Roman"/>
                <w:color w:val="000000"/>
                <w:lang w:eastAsia="es-CO"/>
              </w:rPr>
              <w:t>769,4</w:t>
            </w:r>
          </w:p>
        </w:tc>
      </w:tr>
      <w:tr w:rsidR="0058678C" w:rsidRPr="003844F7" w:rsidTr="00F83296">
        <w:trPr>
          <w:trHeight w:val="288"/>
          <w:jc w:val="center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78C" w:rsidRPr="003844F7" w:rsidRDefault="0058678C" w:rsidP="005867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3844F7">
              <w:rPr>
                <w:rFonts w:ascii="Calibri" w:eastAsia="Times New Roman" w:hAnsi="Calibri" w:cs="Times New Roman"/>
                <w:color w:val="000000"/>
                <w:lang w:eastAsia="es-CO"/>
              </w:rPr>
              <w:t>9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78C" w:rsidRPr="003844F7" w:rsidRDefault="0058678C" w:rsidP="005867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3844F7">
              <w:rPr>
                <w:rFonts w:ascii="Calibri" w:eastAsia="Times New Roman" w:hAnsi="Calibri" w:cs="Times New Roman"/>
                <w:color w:val="000000"/>
                <w:lang w:eastAsia="es-CO"/>
              </w:rPr>
              <w:t>1416</w:t>
            </w:r>
          </w:p>
        </w:tc>
      </w:tr>
    </w:tbl>
    <w:p w:rsidR="001E6E8C" w:rsidRPr="003844F7" w:rsidRDefault="001E6E8C">
      <w:pPr>
        <w:rPr>
          <w:noProof/>
        </w:rPr>
      </w:pPr>
    </w:p>
    <w:p w:rsidR="00395BD4" w:rsidRPr="003844F7" w:rsidRDefault="0058678C" w:rsidP="0058678C">
      <w:pPr>
        <w:jc w:val="center"/>
        <w:rPr>
          <w:noProof/>
        </w:rPr>
      </w:pPr>
      <w:r w:rsidRPr="003844F7">
        <w:rPr>
          <w:noProof/>
          <w:lang w:eastAsia="es-CO"/>
        </w:rPr>
        <w:drawing>
          <wp:inline distT="0" distB="0" distL="0" distR="0" wp14:anchorId="12531E7C" wp14:editId="400BF485">
            <wp:extent cx="4572000" cy="2743200"/>
            <wp:effectExtent l="0" t="0" r="0" b="0"/>
            <wp:docPr id="12" name="Gráfico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:rsidR="0058678C" w:rsidRPr="003844F7" w:rsidRDefault="0058678C">
      <w:pPr>
        <w:rPr>
          <w:noProof/>
        </w:rPr>
      </w:pPr>
    </w:p>
    <w:p w:rsidR="00BC5275" w:rsidRPr="003844F7" w:rsidRDefault="00BC5275">
      <w:pPr>
        <w:rPr>
          <w:noProof/>
        </w:rPr>
      </w:pPr>
      <w:r w:rsidRPr="003844F7">
        <w:rPr>
          <w:noProof/>
        </w:rPr>
        <w:t>Since this C++ implementation generates the words with a recursive algorithm, the execution time grows exponentially.</w:t>
      </w:r>
    </w:p>
    <w:p w:rsidR="00BC5275" w:rsidRPr="003844F7" w:rsidRDefault="00BC5275">
      <w:pPr>
        <w:rPr>
          <w:noProof/>
        </w:rPr>
      </w:pPr>
    </w:p>
    <w:p w:rsidR="00BC5275" w:rsidRPr="003844F7" w:rsidRDefault="00BC5275">
      <w:pPr>
        <w:rPr>
          <w:noProof/>
        </w:rPr>
      </w:pPr>
      <w:r w:rsidRPr="003844F7">
        <w:rPr>
          <w:noProof/>
        </w:rPr>
        <w:t>Now we can get the content from 9.txt and copy it to an empty Microsoft Excel sheet.</w:t>
      </w:r>
    </w:p>
    <w:p w:rsidR="00BC5275" w:rsidRPr="003844F7" w:rsidRDefault="00BC5275">
      <w:pPr>
        <w:rPr>
          <w:noProof/>
        </w:rPr>
      </w:pPr>
    </w:p>
    <w:p w:rsidR="00BC5275" w:rsidRPr="003844F7" w:rsidRDefault="00DA11F1">
      <w:pPr>
        <w:rPr>
          <w:noProof/>
        </w:rPr>
      </w:pPr>
      <w:r w:rsidRPr="003844F7">
        <w:rPr>
          <w:noProof/>
        </w:rPr>
        <w:t>In my case, I added some columns names from B2 to M2.</w:t>
      </w:r>
    </w:p>
    <w:p w:rsidR="00DA11F1" w:rsidRPr="003844F7" w:rsidRDefault="00DA11F1">
      <w:pPr>
        <w:rPr>
          <w:noProof/>
        </w:rPr>
      </w:pPr>
    </w:p>
    <w:tbl>
      <w:tblPr>
        <w:tblW w:w="63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60"/>
        <w:gridCol w:w="274"/>
        <w:gridCol w:w="264"/>
        <w:gridCol w:w="257"/>
        <w:gridCol w:w="279"/>
        <w:gridCol w:w="248"/>
        <w:gridCol w:w="241"/>
        <w:gridCol w:w="281"/>
        <w:gridCol w:w="279"/>
        <w:gridCol w:w="220"/>
        <w:gridCol w:w="1360"/>
        <w:gridCol w:w="1200"/>
      </w:tblGrid>
      <w:tr w:rsidR="001B519F" w:rsidRPr="001B519F" w:rsidTr="001B519F">
        <w:trPr>
          <w:trHeight w:val="288"/>
          <w:jc w:val="center"/>
        </w:trPr>
        <w:tc>
          <w:tcPr>
            <w:tcW w:w="1760" w:type="dxa"/>
            <w:shd w:val="clear" w:color="auto" w:fill="auto"/>
            <w:noWrap/>
            <w:vAlign w:val="center"/>
            <w:hideMark/>
          </w:tcPr>
          <w:p w:rsidR="001B519F" w:rsidRPr="001B519F" w:rsidRDefault="001B519F" w:rsidP="001B51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1B519F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Combination</w:t>
            </w:r>
          </w:p>
        </w:tc>
        <w:tc>
          <w:tcPr>
            <w:tcW w:w="220" w:type="dxa"/>
            <w:shd w:val="clear" w:color="auto" w:fill="auto"/>
            <w:noWrap/>
            <w:vAlign w:val="center"/>
            <w:hideMark/>
          </w:tcPr>
          <w:p w:rsidR="001B519F" w:rsidRPr="001B519F" w:rsidRDefault="001B519F" w:rsidP="001B51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1B519F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A</w:t>
            </w:r>
          </w:p>
        </w:tc>
        <w:tc>
          <w:tcPr>
            <w:tcW w:w="220" w:type="dxa"/>
            <w:shd w:val="clear" w:color="auto" w:fill="auto"/>
            <w:noWrap/>
            <w:vAlign w:val="center"/>
            <w:hideMark/>
          </w:tcPr>
          <w:p w:rsidR="001B519F" w:rsidRPr="001B519F" w:rsidRDefault="001B519F" w:rsidP="001B51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1B519F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B</w:t>
            </w:r>
          </w:p>
        </w:tc>
        <w:tc>
          <w:tcPr>
            <w:tcW w:w="220" w:type="dxa"/>
            <w:shd w:val="clear" w:color="auto" w:fill="auto"/>
            <w:noWrap/>
            <w:vAlign w:val="center"/>
            <w:hideMark/>
          </w:tcPr>
          <w:p w:rsidR="001B519F" w:rsidRPr="001B519F" w:rsidRDefault="001B519F" w:rsidP="001B51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1B519F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C</w:t>
            </w:r>
          </w:p>
        </w:tc>
        <w:tc>
          <w:tcPr>
            <w:tcW w:w="220" w:type="dxa"/>
            <w:shd w:val="clear" w:color="auto" w:fill="auto"/>
            <w:noWrap/>
            <w:vAlign w:val="center"/>
            <w:hideMark/>
          </w:tcPr>
          <w:p w:rsidR="001B519F" w:rsidRPr="001B519F" w:rsidRDefault="001B519F" w:rsidP="001B51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1B519F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D</w:t>
            </w:r>
          </w:p>
        </w:tc>
        <w:tc>
          <w:tcPr>
            <w:tcW w:w="220" w:type="dxa"/>
            <w:shd w:val="clear" w:color="auto" w:fill="auto"/>
            <w:noWrap/>
            <w:vAlign w:val="center"/>
            <w:hideMark/>
          </w:tcPr>
          <w:p w:rsidR="001B519F" w:rsidRPr="001B519F" w:rsidRDefault="001B519F" w:rsidP="001B51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1B519F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E</w:t>
            </w:r>
          </w:p>
        </w:tc>
        <w:tc>
          <w:tcPr>
            <w:tcW w:w="220" w:type="dxa"/>
            <w:shd w:val="clear" w:color="auto" w:fill="auto"/>
            <w:noWrap/>
            <w:vAlign w:val="center"/>
            <w:hideMark/>
          </w:tcPr>
          <w:p w:rsidR="001B519F" w:rsidRPr="001B519F" w:rsidRDefault="001B519F" w:rsidP="001B51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1B519F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F</w:t>
            </w:r>
          </w:p>
        </w:tc>
        <w:tc>
          <w:tcPr>
            <w:tcW w:w="220" w:type="dxa"/>
            <w:shd w:val="clear" w:color="auto" w:fill="auto"/>
            <w:noWrap/>
            <w:vAlign w:val="center"/>
            <w:hideMark/>
          </w:tcPr>
          <w:p w:rsidR="001B519F" w:rsidRPr="001B519F" w:rsidRDefault="001B519F" w:rsidP="001B51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1B519F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G</w:t>
            </w:r>
          </w:p>
        </w:tc>
        <w:tc>
          <w:tcPr>
            <w:tcW w:w="220" w:type="dxa"/>
            <w:shd w:val="clear" w:color="auto" w:fill="auto"/>
            <w:noWrap/>
            <w:vAlign w:val="center"/>
            <w:hideMark/>
          </w:tcPr>
          <w:p w:rsidR="001B519F" w:rsidRPr="001B519F" w:rsidRDefault="001B519F" w:rsidP="001B51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1B519F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H</w:t>
            </w:r>
          </w:p>
        </w:tc>
        <w:tc>
          <w:tcPr>
            <w:tcW w:w="220" w:type="dxa"/>
            <w:shd w:val="clear" w:color="auto" w:fill="auto"/>
            <w:noWrap/>
            <w:vAlign w:val="center"/>
            <w:hideMark/>
          </w:tcPr>
          <w:p w:rsidR="001B519F" w:rsidRPr="001B519F" w:rsidRDefault="001B519F" w:rsidP="001B51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1B519F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I</w:t>
            </w:r>
          </w:p>
        </w:tc>
        <w:tc>
          <w:tcPr>
            <w:tcW w:w="1360" w:type="dxa"/>
            <w:shd w:val="clear" w:color="auto" w:fill="auto"/>
            <w:noWrap/>
            <w:vAlign w:val="center"/>
            <w:hideMark/>
          </w:tcPr>
          <w:p w:rsidR="001B519F" w:rsidRPr="001B519F" w:rsidRDefault="001B519F" w:rsidP="001B51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1B519F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Result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1B519F" w:rsidRPr="001B519F" w:rsidRDefault="001B519F" w:rsidP="001B51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1B519F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Bingo?</w:t>
            </w:r>
          </w:p>
        </w:tc>
      </w:tr>
    </w:tbl>
    <w:p w:rsidR="00DA11F1" w:rsidRPr="003844F7" w:rsidRDefault="00DA11F1">
      <w:pPr>
        <w:rPr>
          <w:noProof/>
        </w:rPr>
      </w:pPr>
    </w:p>
    <w:p w:rsidR="00BC5275" w:rsidRDefault="006E6615">
      <w:pPr>
        <w:rPr>
          <w:noProof/>
        </w:rPr>
      </w:pPr>
      <w:r>
        <w:rPr>
          <w:noProof/>
        </w:rPr>
        <w:t>From B3 to B362883 I pasted the words.</w:t>
      </w:r>
    </w:p>
    <w:p w:rsidR="006E0C16" w:rsidRDefault="006E0C16">
      <w:pPr>
        <w:rPr>
          <w:noProof/>
        </w:rPr>
      </w:pPr>
    </w:p>
    <w:p w:rsidR="006E6615" w:rsidRDefault="007D3858">
      <w:pPr>
        <w:rPr>
          <w:noProof/>
        </w:rPr>
      </w:pPr>
      <w:r>
        <w:rPr>
          <w:noProof/>
        </w:rPr>
        <w:t>In or</w:t>
      </w:r>
      <w:r w:rsidR="00BA1D49">
        <w:rPr>
          <w:noProof/>
        </w:rPr>
        <w:t>der to get each number, from column C to column K</w:t>
      </w:r>
      <w:r>
        <w:rPr>
          <w:noProof/>
        </w:rPr>
        <w:t xml:space="preserve"> I added the following:</w:t>
      </w:r>
    </w:p>
    <w:p w:rsidR="007D3858" w:rsidRDefault="007D3858">
      <w:pPr>
        <w:rPr>
          <w:noProof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1985"/>
        <w:gridCol w:w="1863"/>
      </w:tblGrid>
      <w:tr w:rsidR="0060360B" w:rsidTr="00113CED">
        <w:trPr>
          <w:jc w:val="center"/>
        </w:trPr>
        <w:tc>
          <w:tcPr>
            <w:tcW w:w="1838" w:type="dxa"/>
          </w:tcPr>
          <w:p w:rsidR="0060360B" w:rsidRPr="0060360B" w:rsidRDefault="0060360B" w:rsidP="0060360B">
            <w:pPr>
              <w:jc w:val="center"/>
              <w:rPr>
                <w:b/>
                <w:noProof/>
              </w:rPr>
            </w:pPr>
            <w:r w:rsidRPr="0060360B">
              <w:rPr>
                <w:b/>
                <w:noProof/>
              </w:rPr>
              <w:t>Column</w:t>
            </w:r>
          </w:p>
        </w:tc>
        <w:tc>
          <w:tcPr>
            <w:tcW w:w="1985" w:type="dxa"/>
          </w:tcPr>
          <w:p w:rsidR="0060360B" w:rsidRPr="0060360B" w:rsidRDefault="0060360B" w:rsidP="0060360B">
            <w:pPr>
              <w:jc w:val="center"/>
              <w:rPr>
                <w:b/>
                <w:noProof/>
              </w:rPr>
            </w:pPr>
            <w:r w:rsidRPr="0060360B">
              <w:rPr>
                <w:b/>
                <w:noProof/>
              </w:rPr>
              <w:t>Variable</w:t>
            </w:r>
          </w:p>
        </w:tc>
        <w:tc>
          <w:tcPr>
            <w:tcW w:w="1863" w:type="dxa"/>
          </w:tcPr>
          <w:p w:rsidR="0060360B" w:rsidRPr="0060360B" w:rsidRDefault="00E23F74" w:rsidP="0060360B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Value</w:t>
            </w:r>
          </w:p>
        </w:tc>
      </w:tr>
      <w:tr w:rsidR="0060360B" w:rsidTr="00113CED">
        <w:trPr>
          <w:jc w:val="center"/>
        </w:trPr>
        <w:tc>
          <w:tcPr>
            <w:tcW w:w="1838" w:type="dxa"/>
          </w:tcPr>
          <w:p w:rsidR="0060360B" w:rsidRDefault="0060360B" w:rsidP="0060360B">
            <w:pPr>
              <w:jc w:val="center"/>
              <w:rPr>
                <w:noProof/>
              </w:rPr>
            </w:pPr>
            <w:r>
              <w:rPr>
                <w:noProof/>
              </w:rPr>
              <w:t>C</w:t>
            </w:r>
          </w:p>
        </w:tc>
        <w:tc>
          <w:tcPr>
            <w:tcW w:w="1985" w:type="dxa"/>
          </w:tcPr>
          <w:p w:rsidR="0060360B" w:rsidRPr="00206B5C" w:rsidRDefault="0060360B" w:rsidP="0060360B">
            <w:pPr>
              <w:jc w:val="center"/>
              <w:rPr>
                <w:b/>
                <w:noProof/>
              </w:rPr>
            </w:pPr>
            <w:r w:rsidRPr="00206B5C">
              <w:rPr>
                <w:b/>
                <w:noProof/>
              </w:rPr>
              <w:t>A</w:t>
            </w:r>
          </w:p>
        </w:tc>
        <w:tc>
          <w:tcPr>
            <w:tcW w:w="1863" w:type="dxa"/>
          </w:tcPr>
          <w:p w:rsidR="0060360B" w:rsidRDefault="00D54ABB" w:rsidP="0060360B">
            <w:pPr>
              <w:jc w:val="center"/>
              <w:rPr>
                <w:noProof/>
              </w:rPr>
            </w:pPr>
            <w:r>
              <w:rPr>
                <w:noProof/>
              </w:rPr>
              <w:t>=EXTRAE(B</w:t>
            </w:r>
            <w:r w:rsidR="00E23F74" w:rsidRPr="00E23F74">
              <w:rPr>
                <w:noProof/>
              </w:rPr>
              <w:t>3;1;1)</w:t>
            </w:r>
          </w:p>
        </w:tc>
      </w:tr>
      <w:tr w:rsidR="0060360B" w:rsidTr="00113CED">
        <w:trPr>
          <w:jc w:val="center"/>
        </w:trPr>
        <w:tc>
          <w:tcPr>
            <w:tcW w:w="1838" w:type="dxa"/>
          </w:tcPr>
          <w:p w:rsidR="0060360B" w:rsidRDefault="0060360B" w:rsidP="0060360B">
            <w:pPr>
              <w:jc w:val="center"/>
              <w:rPr>
                <w:noProof/>
              </w:rPr>
            </w:pPr>
            <w:r>
              <w:rPr>
                <w:noProof/>
              </w:rPr>
              <w:t>D</w:t>
            </w:r>
          </w:p>
        </w:tc>
        <w:tc>
          <w:tcPr>
            <w:tcW w:w="1985" w:type="dxa"/>
          </w:tcPr>
          <w:p w:rsidR="0060360B" w:rsidRPr="00206B5C" w:rsidRDefault="0060360B" w:rsidP="0060360B">
            <w:pPr>
              <w:jc w:val="center"/>
              <w:rPr>
                <w:b/>
                <w:noProof/>
              </w:rPr>
            </w:pPr>
            <w:r w:rsidRPr="00206B5C">
              <w:rPr>
                <w:b/>
                <w:noProof/>
              </w:rPr>
              <w:t>B</w:t>
            </w:r>
          </w:p>
        </w:tc>
        <w:tc>
          <w:tcPr>
            <w:tcW w:w="1863" w:type="dxa"/>
          </w:tcPr>
          <w:p w:rsidR="0060360B" w:rsidRDefault="00D54ABB" w:rsidP="0060360B">
            <w:pPr>
              <w:jc w:val="center"/>
              <w:rPr>
                <w:noProof/>
              </w:rPr>
            </w:pPr>
            <w:r>
              <w:rPr>
                <w:noProof/>
              </w:rPr>
              <w:t>=EXTRAE(B</w:t>
            </w:r>
            <w:r w:rsidR="00E23F74" w:rsidRPr="00E23F74">
              <w:rPr>
                <w:noProof/>
              </w:rPr>
              <w:t>3;2;1)</w:t>
            </w:r>
          </w:p>
        </w:tc>
      </w:tr>
      <w:tr w:rsidR="0060360B" w:rsidTr="00113CED">
        <w:trPr>
          <w:jc w:val="center"/>
        </w:trPr>
        <w:tc>
          <w:tcPr>
            <w:tcW w:w="1838" w:type="dxa"/>
          </w:tcPr>
          <w:p w:rsidR="0060360B" w:rsidRDefault="0060360B" w:rsidP="0060360B">
            <w:pPr>
              <w:jc w:val="center"/>
              <w:rPr>
                <w:noProof/>
              </w:rPr>
            </w:pPr>
            <w:r>
              <w:rPr>
                <w:noProof/>
              </w:rPr>
              <w:t>E</w:t>
            </w:r>
          </w:p>
        </w:tc>
        <w:tc>
          <w:tcPr>
            <w:tcW w:w="1985" w:type="dxa"/>
          </w:tcPr>
          <w:p w:rsidR="0060360B" w:rsidRPr="00206B5C" w:rsidRDefault="0060360B" w:rsidP="0060360B">
            <w:pPr>
              <w:jc w:val="center"/>
              <w:rPr>
                <w:b/>
                <w:noProof/>
              </w:rPr>
            </w:pPr>
            <w:r w:rsidRPr="00206B5C">
              <w:rPr>
                <w:b/>
                <w:noProof/>
              </w:rPr>
              <w:t>C</w:t>
            </w:r>
          </w:p>
        </w:tc>
        <w:tc>
          <w:tcPr>
            <w:tcW w:w="1863" w:type="dxa"/>
          </w:tcPr>
          <w:p w:rsidR="0060360B" w:rsidRDefault="00D54ABB" w:rsidP="0060360B">
            <w:pPr>
              <w:jc w:val="center"/>
              <w:rPr>
                <w:noProof/>
              </w:rPr>
            </w:pPr>
            <w:r>
              <w:rPr>
                <w:noProof/>
              </w:rPr>
              <w:t>=EXTRAE(B</w:t>
            </w:r>
            <w:r w:rsidR="00E23F74" w:rsidRPr="00E23F74">
              <w:rPr>
                <w:noProof/>
              </w:rPr>
              <w:t>3;3;1)</w:t>
            </w:r>
          </w:p>
        </w:tc>
      </w:tr>
      <w:tr w:rsidR="0060360B" w:rsidTr="00113CED">
        <w:trPr>
          <w:jc w:val="center"/>
        </w:trPr>
        <w:tc>
          <w:tcPr>
            <w:tcW w:w="1838" w:type="dxa"/>
          </w:tcPr>
          <w:p w:rsidR="0060360B" w:rsidRDefault="0060360B" w:rsidP="0060360B">
            <w:pPr>
              <w:jc w:val="center"/>
              <w:rPr>
                <w:noProof/>
              </w:rPr>
            </w:pPr>
            <w:r>
              <w:rPr>
                <w:noProof/>
              </w:rPr>
              <w:t>F</w:t>
            </w:r>
          </w:p>
        </w:tc>
        <w:tc>
          <w:tcPr>
            <w:tcW w:w="1985" w:type="dxa"/>
          </w:tcPr>
          <w:p w:rsidR="0060360B" w:rsidRPr="00206B5C" w:rsidRDefault="0060360B" w:rsidP="0060360B">
            <w:pPr>
              <w:jc w:val="center"/>
              <w:rPr>
                <w:b/>
                <w:noProof/>
              </w:rPr>
            </w:pPr>
            <w:r w:rsidRPr="00206B5C">
              <w:rPr>
                <w:b/>
                <w:noProof/>
              </w:rPr>
              <w:t>D</w:t>
            </w:r>
          </w:p>
        </w:tc>
        <w:tc>
          <w:tcPr>
            <w:tcW w:w="1863" w:type="dxa"/>
          </w:tcPr>
          <w:p w:rsidR="0060360B" w:rsidRDefault="00D54ABB" w:rsidP="0060360B">
            <w:pPr>
              <w:jc w:val="center"/>
              <w:rPr>
                <w:noProof/>
              </w:rPr>
            </w:pPr>
            <w:r>
              <w:rPr>
                <w:noProof/>
              </w:rPr>
              <w:t>=EXTRAE(B</w:t>
            </w:r>
            <w:r w:rsidR="00E23F74" w:rsidRPr="00E23F74">
              <w:rPr>
                <w:noProof/>
              </w:rPr>
              <w:t>3;4;1)</w:t>
            </w:r>
          </w:p>
        </w:tc>
      </w:tr>
      <w:tr w:rsidR="0060360B" w:rsidTr="00113CED">
        <w:trPr>
          <w:jc w:val="center"/>
        </w:trPr>
        <w:tc>
          <w:tcPr>
            <w:tcW w:w="1838" w:type="dxa"/>
          </w:tcPr>
          <w:p w:rsidR="0060360B" w:rsidRDefault="0060360B" w:rsidP="0060360B">
            <w:pPr>
              <w:jc w:val="center"/>
              <w:rPr>
                <w:noProof/>
              </w:rPr>
            </w:pPr>
            <w:r>
              <w:rPr>
                <w:noProof/>
              </w:rPr>
              <w:t>G</w:t>
            </w:r>
          </w:p>
        </w:tc>
        <w:tc>
          <w:tcPr>
            <w:tcW w:w="1985" w:type="dxa"/>
          </w:tcPr>
          <w:p w:rsidR="0060360B" w:rsidRPr="00206B5C" w:rsidRDefault="0060360B" w:rsidP="0060360B">
            <w:pPr>
              <w:jc w:val="center"/>
              <w:rPr>
                <w:b/>
                <w:noProof/>
              </w:rPr>
            </w:pPr>
            <w:r w:rsidRPr="00206B5C">
              <w:rPr>
                <w:b/>
                <w:noProof/>
              </w:rPr>
              <w:t>E</w:t>
            </w:r>
          </w:p>
        </w:tc>
        <w:tc>
          <w:tcPr>
            <w:tcW w:w="1863" w:type="dxa"/>
          </w:tcPr>
          <w:p w:rsidR="0060360B" w:rsidRDefault="00D54ABB" w:rsidP="0060360B">
            <w:pPr>
              <w:jc w:val="center"/>
              <w:rPr>
                <w:noProof/>
              </w:rPr>
            </w:pPr>
            <w:r>
              <w:rPr>
                <w:noProof/>
              </w:rPr>
              <w:t>=EXTRAE(B</w:t>
            </w:r>
            <w:r w:rsidR="00E23F74" w:rsidRPr="00E23F74">
              <w:rPr>
                <w:noProof/>
              </w:rPr>
              <w:t>3;5;1)</w:t>
            </w:r>
          </w:p>
        </w:tc>
      </w:tr>
      <w:tr w:rsidR="0060360B" w:rsidTr="00113CED">
        <w:trPr>
          <w:jc w:val="center"/>
        </w:trPr>
        <w:tc>
          <w:tcPr>
            <w:tcW w:w="1838" w:type="dxa"/>
          </w:tcPr>
          <w:p w:rsidR="0060360B" w:rsidRDefault="0060360B" w:rsidP="0060360B">
            <w:pPr>
              <w:jc w:val="center"/>
              <w:rPr>
                <w:noProof/>
              </w:rPr>
            </w:pPr>
            <w:r>
              <w:rPr>
                <w:noProof/>
              </w:rPr>
              <w:t>H</w:t>
            </w:r>
          </w:p>
        </w:tc>
        <w:tc>
          <w:tcPr>
            <w:tcW w:w="1985" w:type="dxa"/>
          </w:tcPr>
          <w:p w:rsidR="0060360B" w:rsidRPr="00206B5C" w:rsidRDefault="0060360B" w:rsidP="0060360B">
            <w:pPr>
              <w:jc w:val="center"/>
              <w:rPr>
                <w:b/>
                <w:noProof/>
              </w:rPr>
            </w:pPr>
            <w:r w:rsidRPr="00206B5C">
              <w:rPr>
                <w:b/>
                <w:noProof/>
              </w:rPr>
              <w:t>F</w:t>
            </w:r>
          </w:p>
        </w:tc>
        <w:tc>
          <w:tcPr>
            <w:tcW w:w="1863" w:type="dxa"/>
          </w:tcPr>
          <w:p w:rsidR="0060360B" w:rsidRDefault="00D54ABB" w:rsidP="0060360B">
            <w:pPr>
              <w:jc w:val="center"/>
              <w:rPr>
                <w:noProof/>
              </w:rPr>
            </w:pPr>
            <w:r>
              <w:rPr>
                <w:noProof/>
              </w:rPr>
              <w:t>=EXTRAE(B</w:t>
            </w:r>
            <w:r w:rsidR="00E23F74" w:rsidRPr="00E23F74">
              <w:rPr>
                <w:noProof/>
              </w:rPr>
              <w:t>3;6;1)</w:t>
            </w:r>
          </w:p>
        </w:tc>
      </w:tr>
      <w:tr w:rsidR="0060360B" w:rsidTr="00113CED">
        <w:trPr>
          <w:jc w:val="center"/>
        </w:trPr>
        <w:tc>
          <w:tcPr>
            <w:tcW w:w="1838" w:type="dxa"/>
          </w:tcPr>
          <w:p w:rsidR="0060360B" w:rsidRDefault="0060360B" w:rsidP="0060360B">
            <w:pPr>
              <w:jc w:val="center"/>
              <w:rPr>
                <w:noProof/>
              </w:rPr>
            </w:pPr>
            <w:r>
              <w:rPr>
                <w:noProof/>
              </w:rPr>
              <w:t>I</w:t>
            </w:r>
          </w:p>
        </w:tc>
        <w:tc>
          <w:tcPr>
            <w:tcW w:w="1985" w:type="dxa"/>
          </w:tcPr>
          <w:p w:rsidR="0060360B" w:rsidRPr="00206B5C" w:rsidRDefault="0060360B" w:rsidP="0060360B">
            <w:pPr>
              <w:jc w:val="center"/>
              <w:rPr>
                <w:b/>
                <w:noProof/>
              </w:rPr>
            </w:pPr>
            <w:r w:rsidRPr="00206B5C">
              <w:rPr>
                <w:b/>
                <w:noProof/>
              </w:rPr>
              <w:t>G</w:t>
            </w:r>
          </w:p>
        </w:tc>
        <w:tc>
          <w:tcPr>
            <w:tcW w:w="1863" w:type="dxa"/>
          </w:tcPr>
          <w:p w:rsidR="0060360B" w:rsidRDefault="00D54ABB" w:rsidP="0060360B">
            <w:pPr>
              <w:jc w:val="center"/>
              <w:rPr>
                <w:noProof/>
              </w:rPr>
            </w:pPr>
            <w:r>
              <w:rPr>
                <w:noProof/>
              </w:rPr>
              <w:t>=EXTRAE(B</w:t>
            </w:r>
            <w:r w:rsidR="00E23F74" w:rsidRPr="00E23F74">
              <w:rPr>
                <w:noProof/>
              </w:rPr>
              <w:t>3;7;1)</w:t>
            </w:r>
          </w:p>
        </w:tc>
      </w:tr>
      <w:tr w:rsidR="0060360B" w:rsidTr="00113CED">
        <w:trPr>
          <w:jc w:val="center"/>
        </w:trPr>
        <w:tc>
          <w:tcPr>
            <w:tcW w:w="1838" w:type="dxa"/>
          </w:tcPr>
          <w:p w:rsidR="0060360B" w:rsidRDefault="0060360B" w:rsidP="0060360B">
            <w:pPr>
              <w:jc w:val="center"/>
              <w:rPr>
                <w:noProof/>
              </w:rPr>
            </w:pPr>
            <w:r>
              <w:rPr>
                <w:noProof/>
              </w:rPr>
              <w:t>J</w:t>
            </w:r>
          </w:p>
        </w:tc>
        <w:tc>
          <w:tcPr>
            <w:tcW w:w="1985" w:type="dxa"/>
          </w:tcPr>
          <w:p w:rsidR="0060360B" w:rsidRPr="00206B5C" w:rsidRDefault="0060360B" w:rsidP="0060360B">
            <w:pPr>
              <w:jc w:val="center"/>
              <w:rPr>
                <w:b/>
                <w:noProof/>
              </w:rPr>
            </w:pPr>
            <w:r w:rsidRPr="00206B5C">
              <w:rPr>
                <w:b/>
                <w:noProof/>
              </w:rPr>
              <w:t>H</w:t>
            </w:r>
          </w:p>
        </w:tc>
        <w:tc>
          <w:tcPr>
            <w:tcW w:w="1863" w:type="dxa"/>
          </w:tcPr>
          <w:p w:rsidR="0060360B" w:rsidRDefault="00D54ABB" w:rsidP="0060360B">
            <w:pPr>
              <w:jc w:val="center"/>
              <w:rPr>
                <w:noProof/>
              </w:rPr>
            </w:pPr>
            <w:r>
              <w:rPr>
                <w:noProof/>
              </w:rPr>
              <w:t>=EXTRAE(B</w:t>
            </w:r>
            <w:r w:rsidR="00E23F74" w:rsidRPr="00E23F74">
              <w:rPr>
                <w:noProof/>
              </w:rPr>
              <w:t>3;8;1)</w:t>
            </w:r>
          </w:p>
        </w:tc>
      </w:tr>
      <w:tr w:rsidR="0060360B" w:rsidTr="00113CED">
        <w:trPr>
          <w:jc w:val="center"/>
        </w:trPr>
        <w:tc>
          <w:tcPr>
            <w:tcW w:w="1838" w:type="dxa"/>
          </w:tcPr>
          <w:p w:rsidR="0060360B" w:rsidRDefault="0060360B" w:rsidP="0060360B">
            <w:pPr>
              <w:jc w:val="center"/>
              <w:rPr>
                <w:noProof/>
              </w:rPr>
            </w:pPr>
            <w:r>
              <w:rPr>
                <w:noProof/>
              </w:rPr>
              <w:t>K</w:t>
            </w:r>
          </w:p>
        </w:tc>
        <w:tc>
          <w:tcPr>
            <w:tcW w:w="1985" w:type="dxa"/>
          </w:tcPr>
          <w:p w:rsidR="0060360B" w:rsidRPr="00206B5C" w:rsidRDefault="0060360B" w:rsidP="0060360B">
            <w:pPr>
              <w:jc w:val="center"/>
              <w:rPr>
                <w:b/>
                <w:noProof/>
              </w:rPr>
            </w:pPr>
            <w:r w:rsidRPr="00206B5C">
              <w:rPr>
                <w:b/>
                <w:noProof/>
              </w:rPr>
              <w:t>I</w:t>
            </w:r>
          </w:p>
        </w:tc>
        <w:tc>
          <w:tcPr>
            <w:tcW w:w="1863" w:type="dxa"/>
          </w:tcPr>
          <w:p w:rsidR="0060360B" w:rsidRDefault="00D54ABB" w:rsidP="00D54ABB">
            <w:pPr>
              <w:jc w:val="center"/>
              <w:rPr>
                <w:noProof/>
              </w:rPr>
            </w:pPr>
            <w:r>
              <w:rPr>
                <w:noProof/>
              </w:rPr>
              <w:t>=EXTRAE(B</w:t>
            </w:r>
            <w:r w:rsidR="00E23F74" w:rsidRPr="00E23F74">
              <w:rPr>
                <w:noProof/>
              </w:rPr>
              <w:t>3;9;1)</w:t>
            </w:r>
          </w:p>
        </w:tc>
      </w:tr>
    </w:tbl>
    <w:p w:rsidR="00033417" w:rsidRDefault="00033417">
      <w:pPr>
        <w:rPr>
          <w:noProof/>
        </w:rPr>
      </w:pPr>
    </w:p>
    <w:p w:rsidR="00431EC9" w:rsidRDefault="004C59EC">
      <w:pPr>
        <w:rPr>
          <w:noProof/>
        </w:rPr>
      </w:pPr>
      <w:r>
        <w:rPr>
          <w:noProof/>
        </w:rPr>
        <w:t xml:space="preserve">EXTRAE is the </w:t>
      </w:r>
      <w:r>
        <w:rPr>
          <w:rFonts w:ascii="Arial" w:hAnsi="Arial" w:cs="Arial"/>
          <w:color w:val="000000"/>
          <w:sz w:val="18"/>
          <w:szCs w:val="18"/>
        </w:rPr>
        <w:t>MID</w:t>
      </w:r>
      <w:r>
        <w:rPr>
          <w:rFonts w:ascii="Arial" w:hAnsi="Arial" w:cs="Arial"/>
          <w:color w:val="000000"/>
          <w:sz w:val="18"/>
          <w:szCs w:val="18"/>
        </w:rPr>
        <w:t xml:space="preserve"> function in Spanish</w:t>
      </w:r>
      <w:r w:rsidR="00A1397C">
        <w:rPr>
          <w:rFonts w:ascii="Arial" w:hAnsi="Arial" w:cs="Arial"/>
          <w:color w:val="000000"/>
          <w:sz w:val="18"/>
          <w:szCs w:val="18"/>
        </w:rPr>
        <w:t xml:space="preserve"> </w:t>
      </w:r>
      <w:sdt>
        <w:sdtPr>
          <w:rPr>
            <w:rFonts w:ascii="Arial" w:hAnsi="Arial" w:cs="Arial"/>
            <w:color w:val="000000"/>
            <w:sz w:val="18"/>
            <w:szCs w:val="18"/>
          </w:rPr>
          <w:id w:val="724263651"/>
          <w:citation/>
        </w:sdtPr>
        <w:sdtContent>
          <w:r w:rsidR="00A1397C">
            <w:rPr>
              <w:rFonts w:ascii="Arial" w:hAnsi="Arial" w:cs="Arial"/>
              <w:color w:val="000000"/>
              <w:sz w:val="18"/>
              <w:szCs w:val="18"/>
            </w:rPr>
            <w:fldChar w:fldCharType="begin"/>
          </w:r>
          <w:r w:rsidR="00B7098E">
            <w:rPr>
              <w:rFonts w:ascii="Arial" w:hAnsi="Arial" w:cs="Arial"/>
              <w:color w:val="000000"/>
              <w:sz w:val="18"/>
              <w:szCs w:val="18"/>
            </w:rPr>
            <w:instrText xml:space="preserve">CITATION Piu15 \l 9226 </w:instrText>
          </w:r>
          <w:r w:rsidR="00A1397C">
            <w:rPr>
              <w:rFonts w:ascii="Arial" w:hAnsi="Arial" w:cs="Arial"/>
              <w:color w:val="000000"/>
              <w:sz w:val="18"/>
              <w:szCs w:val="18"/>
            </w:rPr>
            <w:fldChar w:fldCharType="separate"/>
          </w:r>
          <w:r w:rsidR="00264230" w:rsidRPr="00264230">
            <w:rPr>
              <w:rFonts w:ascii="Arial" w:hAnsi="Arial" w:cs="Arial"/>
              <w:noProof/>
              <w:color w:val="000000"/>
              <w:sz w:val="18"/>
              <w:szCs w:val="18"/>
            </w:rPr>
            <w:t>[6]</w:t>
          </w:r>
          <w:r w:rsidR="00A1397C">
            <w:rPr>
              <w:rFonts w:ascii="Arial" w:hAnsi="Arial" w:cs="Arial"/>
              <w:color w:val="000000"/>
              <w:sz w:val="18"/>
              <w:szCs w:val="18"/>
            </w:rPr>
            <w:fldChar w:fldCharType="end"/>
          </w:r>
        </w:sdtContent>
      </w:sdt>
      <w:r>
        <w:rPr>
          <w:rFonts w:ascii="Arial" w:hAnsi="Arial" w:cs="Arial"/>
          <w:color w:val="000000"/>
          <w:sz w:val="18"/>
          <w:szCs w:val="18"/>
        </w:rPr>
        <w:t>.</w:t>
      </w:r>
    </w:p>
    <w:p w:rsidR="004C59EC" w:rsidRDefault="004C59EC">
      <w:pPr>
        <w:rPr>
          <w:noProof/>
        </w:rPr>
      </w:pPr>
    </w:p>
    <w:p w:rsidR="001B519F" w:rsidRDefault="00B21806">
      <w:pPr>
        <w:rPr>
          <w:noProof/>
        </w:rPr>
      </w:pPr>
      <w:r w:rsidRPr="00B21806">
        <w:rPr>
          <w:noProof/>
        </w:rPr>
        <w:t>This step is completely unnecessary if you get the combinations separate</w:t>
      </w:r>
      <w:r w:rsidR="009E50EB">
        <w:rPr>
          <w:noProof/>
        </w:rPr>
        <w:t>d by a tabulation or by a comma and let Excel process them.</w:t>
      </w:r>
      <w:r w:rsidRPr="00B21806">
        <w:rPr>
          <w:noProof/>
        </w:rPr>
        <w:t xml:space="preserve"> I just used an old code to generate word combinations.</w:t>
      </w:r>
    </w:p>
    <w:p w:rsidR="00D77017" w:rsidRDefault="00D77017">
      <w:pPr>
        <w:rPr>
          <w:noProof/>
        </w:rPr>
      </w:pPr>
    </w:p>
    <w:p w:rsidR="00B21806" w:rsidRDefault="002E022D">
      <w:pPr>
        <w:rPr>
          <w:noProof/>
        </w:rPr>
      </w:pPr>
      <w:r>
        <w:rPr>
          <w:noProof/>
        </w:rPr>
        <w:t>The full Microsoft Excel file I used can be seen here:</w:t>
      </w:r>
    </w:p>
    <w:p w:rsidR="002E022D" w:rsidRDefault="00A549B6">
      <w:pPr>
        <w:rPr>
          <w:noProof/>
        </w:rPr>
      </w:pPr>
      <w:hyperlink r:id="rId21" w:history="1">
        <w:r w:rsidRPr="003C79C1">
          <w:rPr>
            <w:rStyle w:val="Hipervnculo"/>
            <w:noProof/>
          </w:rPr>
          <w:t>https://github.com/jpruiz114/cpp-tests/blob/master/DevCppTest02/Solution.xlsx?raw=true</w:t>
        </w:r>
      </w:hyperlink>
    </w:p>
    <w:p w:rsidR="00D77017" w:rsidRDefault="00D77017">
      <w:pPr>
        <w:rPr>
          <w:noProof/>
        </w:rPr>
      </w:pPr>
    </w:p>
    <w:p w:rsidR="003D2BF2" w:rsidRDefault="003D2BF2">
      <w:pPr>
        <w:rPr>
          <w:noProof/>
        </w:rPr>
      </w:pPr>
      <w:r>
        <w:rPr>
          <w:noProof/>
        </w:rPr>
        <w:t>In the column L I just added the equation, like this:</w:t>
      </w:r>
    </w:p>
    <w:p w:rsidR="003D2BF2" w:rsidRDefault="003D2BF2">
      <w:pPr>
        <w:rPr>
          <w:noProof/>
        </w:rPr>
      </w:pPr>
      <w:r w:rsidRPr="003D2BF2">
        <w:rPr>
          <w:noProof/>
        </w:rPr>
        <w:t>=C3+13*D3/E3+F3+12*G3-H3-11+I3*J3/K3-10</w:t>
      </w:r>
    </w:p>
    <w:p w:rsidR="003D2BF2" w:rsidRDefault="000514A1">
      <w:pPr>
        <w:rPr>
          <w:noProof/>
        </w:rPr>
      </w:pPr>
      <w:r w:rsidRPr="000514A1">
        <w:rPr>
          <w:noProof/>
        </w:rPr>
        <w:lastRenderedPageBreak/>
        <w:t>You might be asking. What about the parentheses? Operators have their priority and you should not need to add any parenthesis so Microsoft Excel know what elements should evaluate first.</w:t>
      </w:r>
    </w:p>
    <w:p w:rsidR="00DD65A5" w:rsidRDefault="00DD65A5">
      <w:pPr>
        <w:rPr>
          <w:noProof/>
        </w:rPr>
      </w:pPr>
    </w:p>
    <w:p w:rsidR="00DD65A5" w:rsidRDefault="00AE0283">
      <w:pPr>
        <w:rPr>
          <w:noProof/>
        </w:rPr>
      </w:pPr>
      <w:r>
        <w:rPr>
          <w:noProof/>
        </w:rPr>
        <w:t>The</w:t>
      </w:r>
      <w:r w:rsidR="00E75182" w:rsidRPr="00E75182">
        <w:rPr>
          <w:noProof/>
        </w:rPr>
        <w:t xml:space="preserve"> equation has division and multiplication (With the highest priority) and subtraction and addition (With the lowest priority).</w:t>
      </w:r>
    </w:p>
    <w:p w:rsidR="000514A1" w:rsidRDefault="000514A1">
      <w:pPr>
        <w:rPr>
          <w:noProof/>
        </w:rPr>
      </w:pPr>
    </w:p>
    <w:p w:rsidR="00933ED6" w:rsidRDefault="00933ED6">
      <w:pPr>
        <w:rPr>
          <w:noProof/>
        </w:rPr>
      </w:pPr>
      <w:r>
        <w:rPr>
          <w:noProof/>
        </w:rPr>
        <w:t>The last step is to add a formula on column M like this: =SI(L3</w:t>
      </w:r>
      <w:r w:rsidRPr="00933ED6">
        <w:rPr>
          <w:noProof/>
        </w:rPr>
        <w:t>=66; "Bingo"; "")</w:t>
      </w:r>
      <w:r>
        <w:rPr>
          <w:noProof/>
        </w:rPr>
        <w:t xml:space="preserve"> – </w:t>
      </w:r>
      <w:r w:rsidR="00D265DF">
        <w:rPr>
          <w:noProof/>
        </w:rPr>
        <w:t>“</w:t>
      </w:r>
      <w:r>
        <w:rPr>
          <w:noProof/>
        </w:rPr>
        <w:t>SI</w:t>
      </w:r>
      <w:r w:rsidR="00D265DF">
        <w:rPr>
          <w:noProof/>
        </w:rPr>
        <w:t>”</w:t>
      </w:r>
      <w:r>
        <w:rPr>
          <w:noProof/>
        </w:rPr>
        <w:t xml:space="preserve"> is the equivalent for the IF function of Microsoft Excel in Spanish </w:t>
      </w:r>
      <w:sdt>
        <w:sdtPr>
          <w:rPr>
            <w:noProof/>
          </w:rPr>
          <w:id w:val="-166174314"/>
          <w:citation/>
        </w:sdtPr>
        <w:sdtContent>
          <w:r>
            <w:rPr>
              <w:noProof/>
            </w:rPr>
            <w:fldChar w:fldCharType="begin"/>
          </w:r>
          <w:r w:rsidRPr="00933ED6">
            <w:rPr>
              <w:noProof/>
            </w:rPr>
            <w:instrText xml:space="preserve"> CITATION Piu15 \l 9226 </w:instrText>
          </w:r>
          <w:r>
            <w:rPr>
              <w:noProof/>
            </w:rPr>
            <w:fldChar w:fldCharType="separate"/>
          </w:r>
          <w:r w:rsidR="00264230" w:rsidRPr="00264230">
            <w:rPr>
              <w:noProof/>
            </w:rPr>
            <w:t>[6]</w:t>
          </w:r>
          <w:r>
            <w:rPr>
              <w:noProof/>
            </w:rPr>
            <w:fldChar w:fldCharType="end"/>
          </w:r>
        </w:sdtContent>
      </w:sdt>
      <w:r>
        <w:rPr>
          <w:noProof/>
        </w:rPr>
        <w:t>.</w:t>
      </w:r>
    </w:p>
    <w:p w:rsidR="00933ED6" w:rsidRDefault="00933ED6">
      <w:pPr>
        <w:rPr>
          <w:noProof/>
        </w:rPr>
      </w:pPr>
    </w:p>
    <w:p w:rsidR="003A7EBA" w:rsidRDefault="006003CA">
      <w:pPr>
        <w:rPr>
          <w:noProof/>
        </w:rPr>
      </w:pPr>
      <w:r>
        <w:rPr>
          <w:noProof/>
        </w:rPr>
        <w:t>In addition, to make things easy, a filter that shows only the records where column M equals “Bingo”</w:t>
      </w:r>
      <w:r w:rsidR="003A7EBA">
        <w:rPr>
          <w:noProof/>
        </w:rPr>
        <w:t xml:space="preserve"> would give you the 136 answers</w:t>
      </w:r>
    </w:p>
    <w:p w:rsidR="003A7EBA" w:rsidRDefault="003A7EBA">
      <w:pPr>
        <w:rPr>
          <w:noProof/>
        </w:rPr>
      </w:pPr>
      <w:r>
        <w:rPr>
          <w:noProof/>
        </w:rPr>
        <w:br w:type="page"/>
      </w:r>
    </w:p>
    <w:p w:rsidR="003D124B" w:rsidRDefault="003D124B">
      <w:pPr>
        <w:rPr>
          <w:noProof/>
        </w:rPr>
      </w:pPr>
      <w:r>
        <w:rPr>
          <w:noProof/>
        </w:rPr>
        <w:lastRenderedPageBreak/>
        <w:t>In the end, you get the following solutions:</w:t>
      </w:r>
    </w:p>
    <w:p w:rsidR="003A7EBA" w:rsidRDefault="003A7EBA">
      <w:pPr>
        <w:rPr>
          <w:noProof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37"/>
        <w:gridCol w:w="3237"/>
        <w:gridCol w:w="3238"/>
        <w:gridCol w:w="3238"/>
      </w:tblGrid>
      <w:tr w:rsidR="00C24F82" w:rsidTr="00E06700">
        <w:tc>
          <w:tcPr>
            <w:tcW w:w="3237" w:type="dxa"/>
          </w:tcPr>
          <w:tbl>
            <w:tblPr>
              <w:tblW w:w="1980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252"/>
              <w:gridCol w:w="252"/>
              <w:gridCol w:w="252"/>
              <w:gridCol w:w="252"/>
              <w:gridCol w:w="252"/>
              <w:gridCol w:w="252"/>
              <w:gridCol w:w="252"/>
              <w:gridCol w:w="252"/>
            </w:tblGrid>
            <w:tr w:rsidR="00C02A74" w:rsidRPr="00C02A74" w:rsidTr="00C02A74">
              <w:trPr>
                <w:trHeight w:val="288"/>
                <w:jc w:val="center"/>
              </w:trPr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1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2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6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4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7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8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3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5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9</w:t>
                  </w:r>
                </w:p>
              </w:tc>
            </w:tr>
            <w:tr w:rsidR="00C02A74" w:rsidRPr="00C02A74" w:rsidTr="00C02A74">
              <w:trPr>
                <w:trHeight w:val="288"/>
                <w:jc w:val="center"/>
              </w:trPr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1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2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6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4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7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8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5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3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9</w:t>
                  </w:r>
                </w:p>
              </w:tc>
            </w:tr>
            <w:tr w:rsidR="00C02A74" w:rsidRPr="00C02A74" w:rsidTr="00C02A74">
              <w:trPr>
                <w:trHeight w:val="288"/>
                <w:jc w:val="center"/>
              </w:trPr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1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3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2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4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5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8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7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9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6</w:t>
                  </w:r>
                </w:p>
              </w:tc>
            </w:tr>
            <w:tr w:rsidR="00C02A74" w:rsidRPr="00C02A74" w:rsidTr="00C02A74">
              <w:trPr>
                <w:trHeight w:val="288"/>
                <w:jc w:val="center"/>
              </w:trPr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1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3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2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4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5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8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9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7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6</w:t>
                  </w:r>
                </w:p>
              </w:tc>
            </w:tr>
            <w:tr w:rsidR="00C02A74" w:rsidRPr="00C02A74" w:rsidTr="00C02A74">
              <w:trPr>
                <w:trHeight w:val="288"/>
                <w:jc w:val="center"/>
              </w:trPr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1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3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2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9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5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6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4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7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8</w:t>
                  </w:r>
                </w:p>
              </w:tc>
            </w:tr>
            <w:tr w:rsidR="00C02A74" w:rsidRPr="00C02A74" w:rsidTr="00C02A74">
              <w:trPr>
                <w:trHeight w:val="288"/>
                <w:jc w:val="center"/>
              </w:trPr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1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3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2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9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5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6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7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4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8</w:t>
                  </w:r>
                </w:p>
              </w:tc>
            </w:tr>
            <w:tr w:rsidR="00C02A74" w:rsidRPr="00C02A74" w:rsidTr="00C02A74">
              <w:trPr>
                <w:trHeight w:val="288"/>
                <w:jc w:val="center"/>
              </w:trPr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1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3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4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7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6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5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2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9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8</w:t>
                  </w:r>
                </w:p>
              </w:tc>
            </w:tr>
            <w:tr w:rsidR="00C02A74" w:rsidRPr="00C02A74" w:rsidTr="00C02A74">
              <w:trPr>
                <w:trHeight w:val="288"/>
                <w:jc w:val="center"/>
              </w:trPr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1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3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4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7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6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5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9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2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8</w:t>
                  </w:r>
                </w:p>
              </w:tc>
            </w:tr>
            <w:tr w:rsidR="00C02A74" w:rsidRPr="00C02A74" w:rsidTr="00C02A74">
              <w:trPr>
                <w:trHeight w:val="288"/>
                <w:jc w:val="center"/>
              </w:trPr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1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3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6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2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7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9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4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5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8</w:t>
                  </w:r>
                </w:p>
              </w:tc>
            </w:tr>
            <w:tr w:rsidR="00C02A74" w:rsidRPr="00C02A74" w:rsidTr="00C02A74">
              <w:trPr>
                <w:trHeight w:val="288"/>
                <w:jc w:val="center"/>
              </w:trPr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1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3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6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2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7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9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5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4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8</w:t>
                  </w:r>
                </w:p>
              </w:tc>
            </w:tr>
            <w:tr w:rsidR="00C02A74" w:rsidRPr="00C02A74" w:rsidTr="00C02A74">
              <w:trPr>
                <w:trHeight w:val="288"/>
                <w:jc w:val="center"/>
              </w:trPr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1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3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9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4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7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8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2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5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6</w:t>
                  </w:r>
                </w:p>
              </w:tc>
            </w:tr>
            <w:tr w:rsidR="00C02A74" w:rsidRPr="00C02A74" w:rsidTr="00C02A74">
              <w:trPr>
                <w:trHeight w:val="288"/>
                <w:jc w:val="center"/>
              </w:trPr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1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3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9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4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7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8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5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2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6</w:t>
                  </w:r>
                </w:p>
              </w:tc>
            </w:tr>
            <w:tr w:rsidR="00C02A74" w:rsidRPr="00C02A74" w:rsidTr="00C02A74">
              <w:trPr>
                <w:trHeight w:val="288"/>
                <w:jc w:val="center"/>
              </w:trPr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1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4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8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2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7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9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3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5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6</w:t>
                  </w:r>
                </w:p>
              </w:tc>
            </w:tr>
            <w:tr w:rsidR="00C02A74" w:rsidRPr="00C02A74" w:rsidTr="00C02A74">
              <w:trPr>
                <w:trHeight w:val="288"/>
                <w:jc w:val="center"/>
              </w:trPr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1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4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8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2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7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9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5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3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6</w:t>
                  </w:r>
                </w:p>
              </w:tc>
            </w:tr>
            <w:tr w:rsidR="00C02A74" w:rsidRPr="00C02A74" w:rsidTr="00C02A74">
              <w:trPr>
                <w:trHeight w:val="288"/>
                <w:jc w:val="center"/>
              </w:trPr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1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5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2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3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4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8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7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9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6</w:t>
                  </w:r>
                </w:p>
              </w:tc>
            </w:tr>
            <w:tr w:rsidR="00C02A74" w:rsidRPr="00C02A74" w:rsidTr="00C02A74">
              <w:trPr>
                <w:trHeight w:val="288"/>
                <w:jc w:val="center"/>
              </w:trPr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1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5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2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3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4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8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9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7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6</w:t>
                  </w:r>
                </w:p>
              </w:tc>
            </w:tr>
            <w:tr w:rsidR="00C02A74" w:rsidRPr="00C02A74" w:rsidTr="00C02A74">
              <w:trPr>
                <w:trHeight w:val="288"/>
                <w:jc w:val="center"/>
              </w:trPr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1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5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2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8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4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7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3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9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6</w:t>
                  </w:r>
                </w:p>
              </w:tc>
            </w:tr>
          </w:tbl>
          <w:p w:rsidR="00C24F82" w:rsidRDefault="00C24F82">
            <w:pPr>
              <w:rPr>
                <w:noProof/>
              </w:rPr>
            </w:pPr>
          </w:p>
        </w:tc>
        <w:tc>
          <w:tcPr>
            <w:tcW w:w="3237" w:type="dxa"/>
          </w:tcPr>
          <w:tbl>
            <w:tblPr>
              <w:tblW w:w="1980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252"/>
              <w:gridCol w:w="252"/>
              <w:gridCol w:w="252"/>
              <w:gridCol w:w="252"/>
              <w:gridCol w:w="252"/>
              <w:gridCol w:w="252"/>
              <w:gridCol w:w="252"/>
              <w:gridCol w:w="252"/>
            </w:tblGrid>
            <w:tr w:rsidR="00C02A74" w:rsidRPr="00C02A74" w:rsidTr="00C02A74">
              <w:trPr>
                <w:trHeight w:val="288"/>
                <w:jc w:val="center"/>
              </w:trPr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1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5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2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8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4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7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9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3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6</w:t>
                  </w:r>
                </w:p>
              </w:tc>
            </w:tr>
            <w:tr w:rsidR="00C02A74" w:rsidRPr="00C02A74" w:rsidTr="00C02A74">
              <w:trPr>
                <w:trHeight w:val="288"/>
                <w:jc w:val="center"/>
              </w:trPr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1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5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3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9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4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2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7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8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6</w:t>
                  </w:r>
                </w:p>
              </w:tc>
            </w:tr>
            <w:tr w:rsidR="00C02A74" w:rsidRPr="00C02A74" w:rsidTr="00C02A74">
              <w:trPr>
                <w:trHeight w:val="288"/>
                <w:jc w:val="center"/>
              </w:trPr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1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5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3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9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4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2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8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7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6</w:t>
                  </w:r>
                </w:p>
              </w:tc>
            </w:tr>
            <w:tr w:rsidR="00C02A74" w:rsidRPr="00C02A74" w:rsidTr="00C02A74">
              <w:trPr>
                <w:trHeight w:val="288"/>
                <w:jc w:val="center"/>
              </w:trPr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1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8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3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7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4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5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2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6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9</w:t>
                  </w:r>
                </w:p>
              </w:tc>
            </w:tr>
            <w:tr w:rsidR="00C02A74" w:rsidRPr="00C02A74" w:rsidTr="00C02A74">
              <w:trPr>
                <w:trHeight w:val="288"/>
                <w:jc w:val="center"/>
              </w:trPr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1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8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3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7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4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5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6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2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9</w:t>
                  </w:r>
                </w:p>
              </w:tc>
            </w:tr>
            <w:tr w:rsidR="00C02A74" w:rsidRPr="00C02A74" w:rsidTr="00C02A74">
              <w:trPr>
                <w:trHeight w:val="288"/>
                <w:jc w:val="center"/>
              </w:trPr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1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9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6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4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5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8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3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7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2</w:t>
                  </w:r>
                </w:p>
              </w:tc>
            </w:tr>
            <w:tr w:rsidR="00C02A74" w:rsidRPr="00C02A74" w:rsidTr="00C02A74">
              <w:trPr>
                <w:trHeight w:val="288"/>
                <w:jc w:val="center"/>
              </w:trPr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1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9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6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4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5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8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7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3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2</w:t>
                  </w:r>
                </w:p>
              </w:tc>
            </w:tr>
            <w:tr w:rsidR="00C02A74" w:rsidRPr="00C02A74" w:rsidTr="00C02A74">
              <w:trPr>
                <w:trHeight w:val="288"/>
                <w:jc w:val="center"/>
              </w:trPr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1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9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6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7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5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2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3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4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8</w:t>
                  </w:r>
                </w:p>
              </w:tc>
            </w:tr>
            <w:tr w:rsidR="00C02A74" w:rsidRPr="00C02A74" w:rsidTr="00C02A74">
              <w:trPr>
                <w:trHeight w:val="288"/>
                <w:jc w:val="center"/>
              </w:trPr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1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9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6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7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5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2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4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3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8</w:t>
                  </w:r>
                </w:p>
              </w:tc>
            </w:tr>
            <w:tr w:rsidR="00C02A74" w:rsidRPr="00C02A74" w:rsidTr="00C02A74">
              <w:trPr>
                <w:trHeight w:val="288"/>
                <w:jc w:val="center"/>
              </w:trPr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2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1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4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3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7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9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5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6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8</w:t>
                  </w:r>
                </w:p>
              </w:tc>
            </w:tr>
            <w:tr w:rsidR="00C02A74" w:rsidRPr="00C02A74" w:rsidTr="00C02A74">
              <w:trPr>
                <w:trHeight w:val="288"/>
                <w:jc w:val="center"/>
              </w:trPr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2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1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4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3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7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9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6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5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8</w:t>
                  </w:r>
                </w:p>
              </w:tc>
            </w:tr>
            <w:tr w:rsidR="00C02A74" w:rsidRPr="00C02A74" w:rsidTr="00C02A74">
              <w:trPr>
                <w:trHeight w:val="288"/>
                <w:jc w:val="center"/>
              </w:trPr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2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3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6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1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7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9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4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5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8</w:t>
                  </w:r>
                </w:p>
              </w:tc>
            </w:tr>
            <w:tr w:rsidR="00C02A74" w:rsidRPr="00C02A74" w:rsidTr="00C02A74">
              <w:trPr>
                <w:trHeight w:val="288"/>
                <w:jc w:val="center"/>
              </w:trPr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2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3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6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1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7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9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5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4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8</w:t>
                  </w:r>
                </w:p>
              </w:tc>
            </w:tr>
            <w:tr w:rsidR="00C02A74" w:rsidRPr="00C02A74" w:rsidTr="00C02A74">
              <w:trPr>
                <w:trHeight w:val="288"/>
                <w:jc w:val="center"/>
              </w:trPr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2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4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8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1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7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9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3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5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6</w:t>
                  </w:r>
                </w:p>
              </w:tc>
            </w:tr>
            <w:tr w:rsidR="00C02A74" w:rsidRPr="00C02A74" w:rsidTr="00C02A74">
              <w:trPr>
                <w:trHeight w:val="288"/>
                <w:jc w:val="center"/>
              </w:trPr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2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4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8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1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7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9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5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3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6</w:t>
                  </w:r>
                </w:p>
              </w:tc>
            </w:tr>
            <w:tr w:rsidR="00C02A74" w:rsidRPr="00C02A74" w:rsidTr="00C02A74">
              <w:trPr>
                <w:trHeight w:val="288"/>
                <w:jc w:val="center"/>
              </w:trPr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2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6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9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8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5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1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4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7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3</w:t>
                  </w:r>
                </w:p>
              </w:tc>
            </w:tr>
            <w:tr w:rsidR="00C02A74" w:rsidRPr="00C02A74" w:rsidTr="00C02A74">
              <w:trPr>
                <w:trHeight w:val="288"/>
                <w:jc w:val="center"/>
              </w:trPr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2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6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9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8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5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1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7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4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3</w:t>
                  </w:r>
                </w:p>
              </w:tc>
            </w:tr>
          </w:tbl>
          <w:p w:rsidR="00C24F82" w:rsidRDefault="00C24F82">
            <w:pPr>
              <w:rPr>
                <w:noProof/>
              </w:rPr>
            </w:pPr>
          </w:p>
        </w:tc>
        <w:tc>
          <w:tcPr>
            <w:tcW w:w="3238" w:type="dxa"/>
          </w:tcPr>
          <w:tbl>
            <w:tblPr>
              <w:tblW w:w="1980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252"/>
              <w:gridCol w:w="252"/>
              <w:gridCol w:w="252"/>
              <w:gridCol w:w="252"/>
              <w:gridCol w:w="252"/>
              <w:gridCol w:w="252"/>
              <w:gridCol w:w="252"/>
              <w:gridCol w:w="252"/>
            </w:tblGrid>
            <w:tr w:rsidR="00C02A74" w:rsidRPr="00C02A74" w:rsidTr="00C02A74">
              <w:trPr>
                <w:trHeight w:val="288"/>
                <w:jc w:val="center"/>
              </w:trPr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2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8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6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9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4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1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5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7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3</w:t>
                  </w:r>
                </w:p>
              </w:tc>
            </w:tr>
            <w:tr w:rsidR="00C02A74" w:rsidRPr="00C02A74" w:rsidTr="00C02A74">
              <w:trPr>
                <w:trHeight w:val="288"/>
                <w:jc w:val="center"/>
              </w:trPr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2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8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6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9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4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1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7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5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3</w:t>
                  </w:r>
                </w:p>
              </w:tc>
            </w:tr>
            <w:tr w:rsidR="00C02A74" w:rsidRPr="00C02A74" w:rsidTr="00C02A74">
              <w:trPr>
                <w:trHeight w:val="288"/>
                <w:jc w:val="center"/>
              </w:trPr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2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9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6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3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5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1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4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7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8</w:t>
                  </w:r>
                </w:p>
              </w:tc>
            </w:tr>
            <w:tr w:rsidR="00C02A74" w:rsidRPr="00C02A74" w:rsidTr="00C02A74">
              <w:trPr>
                <w:trHeight w:val="288"/>
                <w:jc w:val="center"/>
              </w:trPr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2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9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6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3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5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1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7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4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8</w:t>
                  </w:r>
                </w:p>
              </w:tc>
            </w:tr>
            <w:tr w:rsidR="00C02A74" w:rsidRPr="00C02A74" w:rsidTr="00C02A74">
              <w:trPr>
                <w:trHeight w:val="288"/>
                <w:jc w:val="center"/>
              </w:trPr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3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1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4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2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7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9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5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6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8</w:t>
                  </w:r>
                </w:p>
              </w:tc>
            </w:tr>
            <w:tr w:rsidR="00C02A74" w:rsidRPr="00C02A74" w:rsidTr="00C02A74">
              <w:trPr>
                <w:trHeight w:val="288"/>
                <w:jc w:val="center"/>
              </w:trPr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3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1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4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2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7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9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6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5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8</w:t>
                  </w:r>
                </w:p>
              </w:tc>
            </w:tr>
            <w:tr w:rsidR="00C02A74" w:rsidRPr="00C02A74" w:rsidTr="00C02A74">
              <w:trPr>
                <w:trHeight w:val="288"/>
                <w:jc w:val="center"/>
              </w:trPr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3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2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1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5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4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7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8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9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6</w:t>
                  </w:r>
                </w:p>
              </w:tc>
            </w:tr>
            <w:tr w:rsidR="00C02A74" w:rsidRPr="00C02A74" w:rsidTr="00C02A74">
              <w:trPr>
                <w:trHeight w:val="288"/>
                <w:jc w:val="center"/>
              </w:trPr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3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2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1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5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4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7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9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8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6</w:t>
                  </w:r>
                </w:p>
              </w:tc>
            </w:tr>
            <w:tr w:rsidR="00C02A74" w:rsidRPr="00C02A74" w:rsidTr="00C02A74">
              <w:trPr>
                <w:trHeight w:val="288"/>
                <w:jc w:val="center"/>
              </w:trPr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3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2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4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8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5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1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7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9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6</w:t>
                  </w:r>
                </w:p>
              </w:tc>
            </w:tr>
            <w:tr w:rsidR="00C02A74" w:rsidRPr="00C02A74" w:rsidTr="00C02A74">
              <w:trPr>
                <w:trHeight w:val="288"/>
                <w:jc w:val="center"/>
              </w:trPr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3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2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4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8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5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1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9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7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6</w:t>
                  </w:r>
                </w:p>
              </w:tc>
            </w:tr>
            <w:tr w:rsidR="00C02A74" w:rsidRPr="00C02A74" w:rsidTr="00C02A74">
              <w:trPr>
                <w:trHeight w:val="288"/>
                <w:jc w:val="center"/>
              </w:trPr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3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2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8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6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5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1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7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9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4</w:t>
                  </w:r>
                </w:p>
              </w:tc>
            </w:tr>
            <w:tr w:rsidR="00C02A74" w:rsidRPr="00C02A74" w:rsidTr="00C02A74">
              <w:trPr>
                <w:trHeight w:val="288"/>
                <w:jc w:val="center"/>
              </w:trPr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3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2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8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6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5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1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9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7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4</w:t>
                  </w:r>
                </w:p>
              </w:tc>
            </w:tr>
            <w:tr w:rsidR="00C02A74" w:rsidRPr="00C02A74" w:rsidTr="00C02A74">
              <w:trPr>
                <w:trHeight w:val="288"/>
                <w:jc w:val="center"/>
              </w:trPr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3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5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2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1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4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8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7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9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6</w:t>
                  </w:r>
                </w:p>
              </w:tc>
            </w:tr>
            <w:tr w:rsidR="00C02A74" w:rsidRPr="00C02A74" w:rsidTr="00C02A74">
              <w:trPr>
                <w:trHeight w:val="288"/>
                <w:jc w:val="center"/>
              </w:trPr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3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5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2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1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4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8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9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7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6</w:t>
                  </w:r>
                </w:p>
              </w:tc>
            </w:tr>
            <w:tr w:rsidR="00C02A74" w:rsidRPr="00C02A74" w:rsidTr="00C02A74">
              <w:trPr>
                <w:trHeight w:val="288"/>
                <w:jc w:val="center"/>
              </w:trPr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3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6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4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9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5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8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1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7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2</w:t>
                  </w:r>
                </w:p>
              </w:tc>
            </w:tr>
            <w:tr w:rsidR="00C02A74" w:rsidRPr="00C02A74" w:rsidTr="00C02A74">
              <w:trPr>
                <w:trHeight w:val="288"/>
                <w:jc w:val="center"/>
              </w:trPr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3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6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4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9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5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8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7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1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2</w:t>
                  </w:r>
                </w:p>
              </w:tc>
            </w:tr>
            <w:tr w:rsidR="00C02A74" w:rsidRPr="00C02A74" w:rsidTr="00C02A74">
              <w:trPr>
                <w:trHeight w:val="288"/>
                <w:jc w:val="center"/>
              </w:trPr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3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9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2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8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1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5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6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7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4</w:t>
                  </w:r>
                </w:p>
              </w:tc>
            </w:tr>
          </w:tbl>
          <w:p w:rsidR="00C24F82" w:rsidRDefault="00C24F82">
            <w:pPr>
              <w:rPr>
                <w:noProof/>
              </w:rPr>
            </w:pPr>
          </w:p>
        </w:tc>
        <w:tc>
          <w:tcPr>
            <w:tcW w:w="3238" w:type="dxa"/>
          </w:tcPr>
          <w:tbl>
            <w:tblPr>
              <w:tblW w:w="1980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252"/>
              <w:gridCol w:w="252"/>
              <w:gridCol w:w="252"/>
              <w:gridCol w:w="252"/>
              <w:gridCol w:w="252"/>
              <w:gridCol w:w="252"/>
              <w:gridCol w:w="252"/>
              <w:gridCol w:w="252"/>
            </w:tblGrid>
            <w:tr w:rsidR="00C02A74" w:rsidRPr="00C02A74" w:rsidTr="00C02A74">
              <w:trPr>
                <w:trHeight w:val="288"/>
                <w:jc w:val="center"/>
              </w:trPr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3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9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2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8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1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5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7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6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4</w:t>
                  </w:r>
                </w:p>
              </w:tc>
            </w:tr>
            <w:tr w:rsidR="00C02A74" w:rsidRPr="00C02A74" w:rsidTr="00C02A74">
              <w:trPr>
                <w:trHeight w:val="288"/>
                <w:jc w:val="center"/>
              </w:trPr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3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9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6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2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5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1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4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7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8</w:t>
                  </w:r>
                </w:p>
              </w:tc>
            </w:tr>
            <w:tr w:rsidR="00C02A74" w:rsidRPr="00C02A74" w:rsidTr="00C02A74">
              <w:trPr>
                <w:trHeight w:val="288"/>
                <w:jc w:val="center"/>
              </w:trPr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3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9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6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2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5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1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7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4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8</w:t>
                  </w:r>
                </w:p>
              </w:tc>
            </w:tr>
            <w:tr w:rsidR="00C02A74" w:rsidRPr="00C02A74" w:rsidTr="00C02A74">
              <w:trPr>
                <w:trHeight w:val="288"/>
                <w:jc w:val="center"/>
              </w:trPr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4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2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6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1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7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8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3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5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9</w:t>
                  </w:r>
                </w:p>
              </w:tc>
            </w:tr>
            <w:tr w:rsidR="00C02A74" w:rsidRPr="00C02A74" w:rsidTr="00C02A74">
              <w:trPr>
                <w:trHeight w:val="288"/>
                <w:jc w:val="center"/>
              </w:trPr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4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2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6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1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7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8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5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3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9</w:t>
                  </w:r>
                </w:p>
              </w:tc>
            </w:tr>
            <w:tr w:rsidR="00C02A74" w:rsidRPr="00C02A74" w:rsidTr="00C02A74">
              <w:trPr>
                <w:trHeight w:val="288"/>
                <w:jc w:val="center"/>
              </w:trPr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4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3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2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1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5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8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7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9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6</w:t>
                  </w:r>
                </w:p>
              </w:tc>
            </w:tr>
            <w:tr w:rsidR="00C02A74" w:rsidRPr="00C02A74" w:rsidTr="00C02A74">
              <w:trPr>
                <w:trHeight w:val="288"/>
                <w:jc w:val="center"/>
              </w:trPr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4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3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2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1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5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8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9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7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6</w:t>
                  </w:r>
                </w:p>
              </w:tc>
            </w:tr>
            <w:tr w:rsidR="00C02A74" w:rsidRPr="00C02A74" w:rsidTr="00C02A74">
              <w:trPr>
                <w:trHeight w:val="288"/>
                <w:jc w:val="center"/>
              </w:trPr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4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3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9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1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7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8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2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5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6</w:t>
                  </w:r>
                </w:p>
              </w:tc>
            </w:tr>
            <w:tr w:rsidR="00C02A74" w:rsidRPr="00C02A74" w:rsidTr="00C02A74">
              <w:trPr>
                <w:trHeight w:val="288"/>
                <w:jc w:val="center"/>
              </w:trPr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4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3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9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1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7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8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5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2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6</w:t>
                  </w:r>
                </w:p>
              </w:tc>
            </w:tr>
            <w:tr w:rsidR="00C02A74" w:rsidRPr="00C02A74" w:rsidTr="00C02A74">
              <w:trPr>
                <w:trHeight w:val="288"/>
                <w:jc w:val="center"/>
              </w:trPr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4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9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6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1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5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8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3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7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2</w:t>
                  </w:r>
                </w:p>
              </w:tc>
            </w:tr>
            <w:tr w:rsidR="00C02A74" w:rsidRPr="00C02A74" w:rsidTr="00C02A74">
              <w:trPr>
                <w:trHeight w:val="288"/>
                <w:jc w:val="center"/>
              </w:trPr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4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9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6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1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5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8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7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3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2</w:t>
                  </w:r>
                </w:p>
              </w:tc>
            </w:tr>
            <w:tr w:rsidR="00C02A74" w:rsidRPr="00C02A74" w:rsidTr="00C02A74">
              <w:trPr>
                <w:trHeight w:val="288"/>
                <w:jc w:val="center"/>
              </w:trPr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5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1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2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9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6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7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3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4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8</w:t>
                  </w:r>
                </w:p>
              </w:tc>
            </w:tr>
            <w:tr w:rsidR="00C02A74" w:rsidRPr="00C02A74" w:rsidTr="00C02A74">
              <w:trPr>
                <w:trHeight w:val="288"/>
                <w:jc w:val="center"/>
              </w:trPr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5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1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2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9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6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7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4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3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8</w:t>
                  </w:r>
                </w:p>
              </w:tc>
            </w:tr>
            <w:tr w:rsidR="00C02A74" w:rsidRPr="00C02A74" w:rsidTr="00C02A74">
              <w:trPr>
                <w:trHeight w:val="288"/>
                <w:jc w:val="center"/>
              </w:trPr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5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2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1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3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4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7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8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9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6</w:t>
                  </w:r>
                </w:p>
              </w:tc>
            </w:tr>
            <w:tr w:rsidR="00C02A74" w:rsidRPr="00C02A74" w:rsidTr="00C02A74">
              <w:trPr>
                <w:trHeight w:val="288"/>
                <w:jc w:val="center"/>
              </w:trPr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5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2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1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3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4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7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9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8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6</w:t>
                  </w:r>
                </w:p>
              </w:tc>
            </w:tr>
            <w:tr w:rsidR="00C02A74" w:rsidRPr="00C02A74" w:rsidTr="00C02A74">
              <w:trPr>
                <w:trHeight w:val="288"/>
                <w:jc w:val="center"/>
              </w:trPr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5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3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1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7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2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6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8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9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4</w:t>
                  </w:r>
                </w:p>
              </w:tc>
            </w:tr>
            <w:tr w:rsidR="00C02A74" w:rsidRPr="00C02A74" w:rsidTr="00C02A74">
              <w:trPr>
                <w:trHeight w:val="288"/>
                <w:jc w:val="center"/>
              </w:trPr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5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3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1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7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2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6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9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8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4</w:t>
                  </w:r>
                </w:p>
              </w:tc>
            </w:tr>
          </w:tbl>
          <w:p w:rsidR="00C24F82" w:rsidRDefault="00C24F82">
            <w:pPr>
              <w:rPr>
                <w:noProof/>
              </w:rPr>
            </w:pPr>
          </w:p>
        </w:tc>
      </w:tr>
    </w:tbl>
    <w:p w:rsidR="00C24F82" w:rsidRDefault="00C24F82">
      <w:pPr>
        <w:rPr>
          <w:noProof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37"/>
        <w:gridCol w:w="3237"/>
        <w:gridCol w:w="3238"/>
        <w:gridCol w:w="3238"/>
      </w:tblGrid>
      <w:tr w:rsidR="00C24F82" w:rsidTr="005116C3">
        <w:tc>
          <w:tcPr>
            <w:tcW w:w="3237" w:type="dxa"/>
          </w:tcPr>
          <w:tbl>
            <w:tblPr>
              <w:tblW w:w="1980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252"/>
              <w:gridCol w:w="252"/>
              <w:gridCol w:w="252"/>
              <w:gridCol w:w="252"/>
              <w:gridCol w:w="252"/>
              <w:gridCol w:w="252"/>
              <w:gridCol w:w="252"/>
              <w:gridCol w:w="252"/>
            </w:tblGrid>
            <w:tr w:rsidR="00C02A74" w:rsidRPr="00C02A74" w:rsidTr="00C02A74">
              <w:trPr>
                <w:trHeight w:val="288"/>
                <w:jc w:val="center"/>
              </w:trPr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5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4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1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9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2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7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3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8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6</w:t>
                  </w:r>
                </w:p>
              </w:tc>
            </w:tr>
            <w:tr w:rsidR="00C02A74" w:rsidRPr="00C02A74" w:rsidTr="00C02A74">
              <w:trPr>
                <w:trHeight w:val="288"/>
                <w:jc w:val="center"/>
              </w:trPr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5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4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1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9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2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7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8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3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6</w:t>
                  </w:r>
                </w:p>
              </w:tc>
            </w:tr>
            <w:tr w:rsidR="00C02A74" w:rsidRPr="00C02A74" w:rsidTr="00C02A74">
              <w:trPr>
                <w:trHeight w:val="288"/>
                <w:jc w:val="center"/>
              </w:trPr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5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4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8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9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6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7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1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3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2</w:t>
                  </w:r>
                </w:p>
              </w:tc>
            </w:tr>
            <w:tr w:rsidR="00C02A74" w:rsidRPr="00C02A74" w:rsidTr="00C02A74">
              <w:trPr>
                <w:trHeight w:val="288"/>
                <w:jc w:val="center"/>
              </w:trPr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5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4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8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9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6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7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3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1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2</w:t>
                  </w:r>
                </w:p>
              </w:tc>
            </w:tr>
            <w:tr w:rsidR="00C02A74" w:rsidRPr="00C02A74" w:rsidTr="00C02A74">
              <w:trPr>
                <w:trHeight w:val="288"/>
                <w:jc w:val="center"/>
              </w:trPr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5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7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2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8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3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9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1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6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4</w:t>
                  </w:r>
                </w:p>
              </w:tc>
            </w:tr>
            <w:tr w:rsidR="00C02A74" w:rsidRPr="00C02A74" w:rsidTr="00C02A74">
              <w:trPr>
                <w:trHeight w:val="288"/>
                <w:jc w:val="center"/>
              </w:trPr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5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7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2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8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3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9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6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1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4</w:t>
                  </w:r>
                </w:p>
              </w:tc>
            </w:tr>
            <w:tr w:rsidR="00C02A74" w:rsidRPr="00C02A74" w:rsidTr="00C02A74">
              <w:trPr>
                <w:trHeight w:val="288"/>
                <w:jc w:val="center"/>
              </w:trPr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5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9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3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6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2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1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7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8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4</w:t>
                  </w:r>
                </w:p>
              </w:tc>
            </w:tr>
            <w:tr w:rsidR="00C02A74" w:rsidRPr="00C02A74" w:rsidTr="00C02A74">
              <w:trPr>
                <w:trHeight w:val="288"/>
                <w:jc w:val="center"/>
              </w:trPr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5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9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3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6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2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1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8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7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4</w:t>
                  </w:r>
                </w:p>
              </w:tc>
            </w:tr>
            <w:tr w:rsidR="00C02A74" w:rsidRPr="00C02A74" w:rsidTr="00C02A74">
              <w:trPr>
                <w:trHeight w:val="288"/>
                <w:jc w:val="center"/>
              </w:trPr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6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2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8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3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5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1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7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9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4</w:t>
                  </w:r>
                </w:p>
              </w:tc>
            </w:tr>
            <w:tr w:rsidR="00C02A74" w:rsidRPr="00C02A74" w:rsidTr="00C02A74">
              <w:trPr>
                <w:trHeight w:val="288"/>
                <w:jc w:val="center"/>
              </w:trPr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lastRenderedPageBreak/>
                    <w:t>6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2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8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3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5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1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9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7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4</w:t>
                  </w:r>
                </w:p>
              </w:tc>
            </w:tr>
            <w:tr w:rsidR="00C02A74" w:rsidRPr="00C02A74" w:rsidTr="00C02A74">
              <w:trPr>
                <w:trHeight w:val="288"/>
                <w:jc w:val="center"/>
              </w:trPr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6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3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1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9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2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5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7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8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4</w:t>
                  </w:r>
                </w:p>
              </w:tc>
            </w:tr>
            <w:tr w:rsidR="00C02A74" w:rsidRPr="00C02A74" w:rsidTr="00C02A74">
              <w:trPr>
                <w:trHeight w:val="288"/>
                <w:jc w:val="center"/>
              </w:trPr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6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3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1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9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2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5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8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7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4</w:t>
                  </w:r>
                </w:p>
              </w:tc>
            </w:tr>
            <w:tr w:rsidR="00C02A74" w:rsidRPr="00C02A74" w:rsidTr="00C02A74">
              <w:trPr>
                <w:trHeight w:val="288"/>
                <w:jc w:val="center"/>
              </w:trPr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6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9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3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5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2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1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7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8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4</w:t>
                  </w:r>
                </w:p>
              </w:tc>
            </w:tr>
            <w:tr w:rsidR="00C02A74" w:rsidRPr="00C02A74" w:rsidTr="00C02A74">
              <w:trPr>
                <w:trHeight w:val="288"/>
                <w:jc w:val="center"/>
              </w:trPr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6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9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3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5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2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1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8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7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4</w:t>
                  </w:r>
                </w:p>
              </w:tc>
            </w:tr>
            <w:tr w:rsidR="00C02A74" w:rsidRPr="00C02A74" w:rsidTr="00C02A74">
              <w:trPr>
                <w:trHeight w:val="288"/>
                <w:jc w:val="center"/>
              </w:trPr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7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1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4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9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6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5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2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3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8</w:t>
                  </w:r>
                </w:p>
              </w:tc>
            </w:tr>
            <w:tr w:rsidR="00C02A74" w:rsidRPr="00C02A74" w:rsidTr="00C02A74">
              <w:trPr>
                <w:trHeight w:val="288"/>
                <w:jc w:val="center"/>
              </w:trPr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7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1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4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9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6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5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3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2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8</w:t>
                  </w:r>
                </w:p>
              </w:tc>
            </w:tr>
            <w:tr w:rsidR="00C02A74" w:rsidRPr="00C02A74" w:rsidTr="00C02A74">
              <w:trPr>
                <w:trHeight w:val="288"/>
                <w:jc w:val="center"/>
              </w:trPr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7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2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8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9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6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5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1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3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4</w:t>
                  </w:r>
                </w:p>
              </w:tc>
            </w:tr>
          </w:tbl>
          <w:p w:rsidR="00C24F82" w:rsidRDefault="00C24F82">
            <w:pPr>
              <w:rPr>
                <w:noProof/>
              </w:rPr>
            </w:pPr>
          </w:p>
        </w:tc>
        <w:tc>
          <w:tcPr>
            <w:tcW w:w="3237" w:type="dxa"/>
          </w:tcPr>
          <w:tbl>
            <w:tblPr>
              <w:tblW w:w="1980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252"/>
              <w:gridCol w:w="252"/>
              <w:gridCol w:w="252"/>
              <w:gridCol w:w="252"/>
              <w:gridCol w:w="252"/>
              <w:gridCol w:w="252"/>
              <w:gridCol w:w="252"/>
              <w:gridCol w:w="252"/>
            </w:tblGrid>
            <w:tr w:rsidR="00C02A74" w:rsidRPr="00C02A74" w:rsidTr="00C02A74">
              <w:trPr>
                <w:trHeight w:val="288"/>
                <w:jc w:val="center"/>
              </w:trPr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lastRenderedPageBreak/>
                    <w:t>7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2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8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9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6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5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3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1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4</w:t>
                  </w:r>
                </w:p>
              </w:tc>
            </w:tr>
            <w:tr w:rsidR="00C02A74" w:rsidRPr="00C02A74" w:rsidTr="00C02A74">
              <w:trPr>
                <w:trHeight w:val="288"/>
                <w:jc w:val="center"/>
              </w:trPr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7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3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1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5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2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6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8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9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4</w:t>
                  </w:r>
                </w:p>
              </w:tc>
            </w:tr>
            <w:tr w:rsidR="00C02A74" w:rsidRPr="00C02A74" w:rsidTr="00C02A74">
              <w:trPr>
                <w:trHeight w:val="288"/>
                <w:jc w:val="center"/>
              </w:trPr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7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3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1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5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2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6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9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8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4</w:t>
                  </w:r>
                </w:p>
              </w:tc>
            </w:tr>
            <w:tr w:rsidR="00C02A74" w:rsidRPr="00C02A74" w:rsidTr="00C02A74">
              <w:trPr>
                <w:trHeight w:val="288"/>
                <w:jc w:val="center"/>
              </w:trPr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7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3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2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8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5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9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1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6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4</w:t>
                  </w:r>
                </w:p>
              </w:tc>
            </w:tr>
            <w:tr w:rsidR="00C02A74" w:rsidRPr="00C02A74" w:rsidTr="00C02A74">
              <w:trPr>
                <w:trHeight w:val="288"/>
                <w:jc w:val="center"/>
              </w:trPr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7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3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2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8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5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9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6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1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4</w:t>
                  </w:r>
                </w:p>
              </w:tc>
            </w:tr>
            <w:tr w:rsidR="00C02A74" w:rsidRPr="00C02A74" w:rsidTr="00C02A74">
              <w:trPr>
                <w:trHeight w:val="288"/>
                <w:jc w:val="center"/>
              </w:trPr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7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3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4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1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6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5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2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9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8</w:t>
                  </w:r>
                </w:p>
              </w:tc>
            </w:tr>
            <w:tr w:rsidR="00C02A74" w:rsidRPr="00C02A74" w:rsidTr="00C02A74">
              <w:trPr>
                <w:trHeight w:val="288"/>
                <w:jc w:val="center"/>
              </w:trPr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7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3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4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1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6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5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9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2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8</w:t>
                  </w:r>
                </w:p>
              </w:tc>
            </w:tr>
            <w:tr w:rsidR="00C02A74" w:rsidRPr="00C02A74" w:rsidTr="00C02A74">
              <w:trPr>
                <w:trHeight w:val="288"/>
                <w:jc w:val="center"/>
              </w:trPr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7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5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2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8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4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9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1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3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6</w:t>
                  </w:r>
                </w:p>
              </w:tc>
            </w:tr>
            <w:tr w:rsidR="00C02A74" w:rsidRPr="00C02A74" w:rsidTr="00C02A74">
              <w:trPr>
                <w:trHeight w:val="288"/>
                <w:jc w:val="center"/>
              </w:trPr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7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5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2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8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4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9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3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1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6</w:t>
                  </w:r>
                </w:p>
              </w:tc>
            </w:tr>
            <w:tr w:rsidR="00C02A74" w:rsidRPr="00C02A74" w:rsidTr="00C02A74">
              <w:trPr>
                <w:trHeight w:val="288"/>
                <w:jc w:val="center"/>
              </w:trPr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lastRenderedPageBreak/>
                    <w:t>7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6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4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8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5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9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1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3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2</w:t>
                  </w:r>
                </w:p>
              </w:tc>
            </w:tr>
            <w:tr w:rsidR="00C02A74" w:rsidRPr="00C02A74" w:rsidTr="00C02A74">
              <w:trPr>
                <w:trHeight w:val="288"/>
                <w:jc w:val="center"/>
              </w:trPr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7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6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4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8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5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9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3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1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2</w:t>
                  </w:r>
                </w:p>
              </w:tc>
            </w:tr>
            <w:tr w:rsidR="00C02A74" w:rsidRPr="00C02A74" w:rsidTr="00C02A74">
              <w:trPr>
                <w:trHeight w:val="288"/>
                <w:jc w:val="center"/>
              </w:trPr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7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8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3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1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4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5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2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6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9</w:t>
                  </w:r>
                </w:p>
              </w:tc>
            </w:tr>
            <w:tr w:rsidR="00C02A74" w:rsidRPr="00C02A74" w:rsidTr="00C02A74">
              <w:trPr>
                <w:trHeight w:val="288"/>
                <w:jc w:val="center"/>
              </w:trPr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7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8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3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1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4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5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6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2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9</w:t>
                  </w:r>
                </w:p>
              </w:tc>
            </w:tr>
            <w:tr w:rsidR="00C02A74" w:rsidRPr="00C02A74" w:rsidTr="00C02A74">
              <w:trPr>
                <w:trHeight w:val="288"/>
                <w:jc w:val="center"/>
              </w:trPr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7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9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6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1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5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2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3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4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8</w:t>
                  </w:r>
                </w:p>
              </w:tc>
            </w:tr>
            <w:tr w:rsidR="00C02A74" w:rsidRPr="00C02A74" w:rsidTr="00C02A74">
              <w:trPr>
                <w:trHeight w:val="288"/>
                <w:jc w:val="center"/>
              </w:trPr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7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9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6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1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5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2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4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3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8</w:t>
                  </w:r>
                </w:p>
              </w:tc>
            </w:tr>
            <w:tr w:rsidR="00C02A74" w:rsidRPr="00C02A74" w:rsidTr="00C02A74">
              <w:trPr>
                <w:trHeight w:val="288"/>
                <w:jc w:val="center"/>
              </w:trPr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8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2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4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3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5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1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7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9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6</w:t>
                  </w:r>
                </w:p>
              </w:tc>
            </w:tr>
            <w:tr w:rsidR="00C02A74" w:rsidRPr="00C02A74" w:rsidTr="00C02A74">
              <w:trPr>
                <w:trHeight w:val="288"/>
                <w:jc w:val="center"/>
              </w:trPr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8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2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4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3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5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1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9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7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6</w:t>
                  </w:r>
                </w:p>
              </w:tc>
            </w:tr>
          </w:tbl>
          <w:p w:rsidR="00C24F82" w:rsidRDefault="00C24F82">
            <w:pPr>
              <w:rPr>
                <w:noProof/>
              </w:rPr>
            </w:pPr>
          </w:p>
        </w:tc>
        <w:tc>
          <w:tcPr>
            <w:tcW w:w="3238" w:type="dxa"/>
          </w:tcPr>
          <w:tbl>
            <w:tblPr>
              <w:tblW w:w="1980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252"/>
              <w:gridCol w:w="252"/>
              <w:gridCol w:w="252"/>
              <w:gridCol w:w="252"/>
              <w:gridCol w:w="252"/>
              <w:gridCol w:w="252"/>
              <w:gridCol w:w="252"/>
              <w:gridCol w:w="252"/>
            </w:tblGrid>
            <w:tr w:rsidR="00C02A74" w:rsidRPr="00C02A74" w:rsidTr="00C02A74">
              <w:trPr>
                <w:trHeight w:val="288"/>
                <w:jc w:val="center"/>
              </w:trPr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lastRenderedPageBreak/>
                    <w:t>8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3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2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7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5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9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1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6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4</w:t>
                  </w:r>
                </w:p>
              </w:tc>
            </w:tr>
            <w:tr w:rsidR="00C02A74" w:rsidRPr="00C02A74" w:rsidTr="00C02A74">
              <w:trPr>
                <w:trHeight w:val="288"/>
                <w:jc w:val="center"/>
              </w:trPr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8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3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2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7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5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9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6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1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4</w:t>
                  </w:r>
                </w:p>
              </w:tc>
            </w:tr>
            <w:tr w:rsidR="00C02A74" w:rsidRPr="00C02A74" w:rsidTr="00C02A74">
              <w:trPr>
                <w:trHeight w:val="288"/>
                <w:jc w:val="center"/>
              </w:trPr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8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5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2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1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4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7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3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9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6</w:t>
                  </w:r>
                </w:p>
              </w:tc>
            </w:tr>
            <w:tr w:rsidR="00C02A74" w:rsidRPr="00C02A74" w:rsidTr="00C02A74">
              <w:trPr>
                <w:trHeight w:val="288"/>
                <w:jc w:val="center"/>
              </w:trPr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8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5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2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1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4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7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9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3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6</w:t>
                  </w:r>
                </w:p>
              </w:tc>
            </w:tr>
            <w:tr w:rsidR="00C02A74" w:rsidRPr="00C02A74" w:rsidTr="00C02A74">
              <w:trPr>
                <w:trHeight w:val="288"/>
                <w:jc w:val="center"/>
              </w:trPr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8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5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2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7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4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9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1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3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6</w:t>
                  </w:r>
                </w:p>
              </w:tc>
            </w:tr>
            <w:tr w:rsidR="00C02A74" w:rsidRPr="00C02A74" w:rsidTr="00C02A74">
              <w:trPr>
                <w:trHeight w:val="288"/>
                <w:jc w:val="center"/>
              </w:trPr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8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5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2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7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4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9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3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1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6</w:t>
                  </w:r>
                </w:p>
              </w:tc>
            </w:tr>
            <w:tr w:rsidR="00C02A74" w:rsidRPr="00C02A74" w:rsidTr="00C02A74">
              <w:trPr>
                <w:trHeight w:val="288"/>
                <w:jc w:val="center"/>
              </w:trPr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8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6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4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7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5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9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1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3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2</w:t>
                  </w:r>
                </w:p>
              </w:tc>
            </w:tr>
            <w:tr w:rsidR="00C02A74" w:rsidRPr="00C02A74" w:rsidTr="00C02A74">
              <w:trPr>
                <w:trHeight w:val="288"/>
                <w:jc w:val="center"/>
              </w:trPr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8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6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4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7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5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9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3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1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2</w:t>
                  </w:r>
                </w:p>
              </w:tc>
            </w:tr>
            <w:tr w:rsidR="00C02A74" w:rsidRPr="00C02A74" w:rsidTr="00C02A74">
              <w:trPr>
                <w:trHeight w:val="288"/>
                <w:jc w:val="center"/>
              </w:trPr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8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6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9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2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5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1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4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7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3</w:t>
                  </w:r>
                </w:p>
              </w:tc>
            </w:tr>
            <w:tr w:rsidR="00C02A74" w:rsidRPr="00C02A74" w:rsidTr="00C02A74">
              <w:trPr>
                <w:trHeight w:val="288"/>
                <w:jc w:val="center"/>
              </w:trPr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lastRenderedPageBreak/>
                    <w:t>8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6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9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2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5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1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7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4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3</w:t>
                  </w:r>
                </w:p>
              </w:tc>
            </w:tr>
            <w:tr w:rsidR="00C02A74" w:rsidRPr="00C02A74" w:rsidTr="00C02A74">
              <w:trPr>
                <w:trHeight w:val="288"/>
                <w:jc w:val="center"/>
              </w:trPr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8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7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2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5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3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9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1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6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4</w:t>
                  </w:r>
                </w:p>
              </w:tc>
            </w:tr>
            <w:tr w:rsidR="00C02A74" w:rsidRPr="00C02A74" w:rsidTr="00C02A74">
              <w:trPr>
                <w:trHeight w:val="288"/>
                <w:jc w:val="center"/>
              </w:trPr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8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7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2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5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3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9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6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1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4</w:t>
                  </w:r>
                </w:p>
              </w:tc>
            </w:tr>
            <w:tr w:rsidR="00C02A74" w:rsidRPr="00C02A74" w:rsidTr="00C02A74">
              <w:trPr>
                <w:trHeight w:val="288"/>
                <w:jc w:val="center"/>
              </w:trPr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8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9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2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3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1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5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6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7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4</w:t>
                  </w:r>
                </w:p>
              </w:tc>
            </w:tr>
            <w:tr w:rsidR="00C02A74" w:rsidRPr="00C02A74" w:rsidTr="00C02A74">
              <w:trPr>
                <w:trHeight w:val="288"/>
                <w:jc w:val="center"/>
              </w:trPr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8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9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2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3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1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5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7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6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4</w:t>
                  </w:r>
                </w:p>
              </w:tc>
            </w:tr>
            <w:tr w:rsidR="00C02A74" w:rsidRPr="00C02A74" w:rsidTr="00C02A74">
              <w:trPr>
                <w:trHeight w:val="288"/>
                <w:jc w:val="center"/>
              </w:trPr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9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1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2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5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6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7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3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4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8</w:t>
                  </w:r>
                </w:p>
              </w:tc>
            </w:tr>
            <w:tr w:rsidR="00C02A74" w:rsidRPr="00C02A74" w:rsidTr="00C02A74">
              <w:trPr>
                <w:trHeight w:val="288"/>
                <w:jc w:val="center"/>
              </w:trPr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9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1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2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5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6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7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4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3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8</w:t>
                  </w:r>
                </w:p>
              </w:tc>
            </w:tr>
            <w:tr w:rsidR="00C02A74" w:rsidRPr="00C02A74" w:rsidTr="00C02A74">
              <w:trPr>
                <w:trHeight w:val="288"/>
                <w:jc w:val="center"/>
              </w:trPr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9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1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4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7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6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5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2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3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8</w:t>
                  </w:r>
                </w:p>
              </w:tc>
            </w:tr>
          </w:tbl>
          <w:p w:rsidR="00C24F82" w:rsidRDefault="00C24F82">
            <w:pPr>
              <w:rPr>
                <w:noProof/>
              </w:rPr>
            </w:pPr>
          </w:p>
        </w:tc>
        <w:tc>
          <w:tcPr>
            <w:tcW w:w="3238" w:type="dxa"/>
          </w:tcPr>
          <w:tbl>
            <w:tblPr>
              <w:tblW w:w="1980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252"/>
              <w:gridCol w:w="252"/>
              <w:gridCol w:w="252"/>
              <w:gridCol w:w="252"/>
              <w:gridCol w:w="252"/>
              <w:gridCol w:w="252"/>
              <w:gridCol w:w="252"/>
              <w:gridCol w:w="252"/>
            </w:tblGrid>
            <w:tr w:rsidR="00C02A74" w:rsidRPr="00C02A74" w:rsidTr="00C02A74">
              <w:trPr>
                <w:trHeight w:val="288"/>
                <w:jc w:val="center"/>
              </w:trPr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lastRenderedPageBreak/>
                    <w:t>9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1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4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7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6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5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3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2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8</w:t>
                  </w:r>
                </w:p>
              </w:tc>
            </w:tr>
            <w:tr w:rsidR="00C02A74" w:rsidRPr="00C02A74" w:rsidTr="00C02A74">
              <w:trPr>
                <w:trHeight w:val="288"/>
                <w:jc w:val="center"/>
              </w:trPr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9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2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8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7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6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5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1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3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4</w:t>
                  </w:r>
                </w:p>
              </w:tc>
            </w:tr>
            <w:tr w:rsidR="00C02A74" w:rsidRPr="00C02A74" w:rsidTr="00C02A74">
              <w:trPr>
                <w:trHeight w:val="288"/>
                <w:jc w:val="center"/>
              </w:trPr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9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2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8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7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6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5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3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1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4</w:t>
                  </w:r>
                </w:p>
              </w:tc>
            </w:tr>
            <w:tr w:rsidR="00C02A74" w:rsidRPr="00C02A74" w:rsidTr="00C02A74">
              <w:trPr>
                <w:trHeight w:val="288"/>
                <w:jc w:val="center"/>
              </w:trPr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9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3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1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6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2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5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7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8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4</w:t>
                  </w:r>
                </w:p>
              </w:tc>
            </w:tr>
            <w:tr w:rsidR="00C02A74" w:rsidRPr="00C02A74" w:rsidTr="00C02A74">
              <w:trPr>
                <w:trHeight w:val="288"/>
                <w:jc w:val="center"/>
              </w:trPr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9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3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1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6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2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5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8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7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4</w:t>
                  </w:r>
                </w:p>
              </w:tc>
            </w:tr>
            <w:tr w:rsidR="00C02A74" w:rsidRPr="00C02A74" w:rsidTr="00C02A74">
              <w:trPr>
                <w:trHeight w:val="288"/>
                <w:jc w:val="center"/>
              </w:trPr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9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3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2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1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5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6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4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7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8</w:t>
                  </w:r>
                </w:p>
              </w:tc>
            </w:tr>
            <w:tr w:rsidR="00C02A74" w:rsidRPr="00C02A74" w:rsidTr="00C02A74">
              <w:trPr>
                <w:trHeight w:val="288"/>
                <w:jc w:val="center"/>
              </w:trPr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9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3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2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1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5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6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7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4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8</w:t>
                  </w:r>
                </w:p>
              </w:tc>
            </w:tr>
            <w:tr w:rsidR="00C02A74" w:rsidRPr="00C02A74" w:rsidTr="00C02A74">
              <w:trPr>
                <w:trHeight w:val="288"/>
                <w:jc w:val="center"/>
              </w:trPr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9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4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1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5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2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7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3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8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6</w:t>
                  </w:r>
                </w:p>
              </w:tc>
            </w:tr>
            <w:tr w:rsidR="00C02A74" w:rsidRPr="00C02A74" w:rsidTr="00C02A74">
              <w:trPr>
                <w:trHeight w:val="288"/>
                <w:jc w:val="center"/>
              </w:trPr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9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4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1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5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2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7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8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3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6</w:t>
                  </w:r>
                </w:p>
              </w:tc>
            </w:tr>
            <w:tr w:rsidR="00C02A74" w:rsidRPr="00C02A74" w:rsidTr="00C02A74">
              <w:trPr>
                <w:trHeight w:val="288"/>
                <w:jc w:val="center"/>
              </w:trPr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lastRenderedPageBreak/>
                    <w:t>9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4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8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5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6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7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1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3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2</w:t>
                  </w:r>
                </w:p>
              </w:tc>
            </w:tr>
            <w:tr w:rsidR="00C02A74" w:rsidRPr="00C02A74" w:rsidTr="00C02A74">
              <w:trPr>
                <w:trHeight w:val="288"/>
                <w:jc w:val="center"/>
              </w:trPr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9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4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8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5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6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7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3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1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2</w:t>
                  </w:r>
                </w:p>
              </w:tc>
            </w:tr>
            <w:tr w:rsidR="00C02A74" w:rsidRPr="00C02A74" w:rsidTr="00C02A74">
              <w:trPr>
                <w:trHeight w:val="288"/>
                <w:jc w:val="center"/>
              </w:trPr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9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5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3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1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4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2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7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8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6</w:t>
                  </w:r>
                </w:p>
              </w:tc>
            </w:tr>
            <w:tr w:rsidR="00C02A74" w:rsidRPr="00C02A74" w:rsidTr="00C02A74">
              <w:trPr>
                <w:trHeight w:val="288"/>
                <w:jc w:val="center"/>
              </w:trPr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9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5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3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1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4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2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8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7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6</w:t>
                  </w:r>
                </w:p>
              </w:tc>
            </w:tr>
            <w:tr w:rsidR="00C02A74" w:rsidRPr="00C02A74" w:rsidTr="00C02A74">
              <w:trPr>
                <w:trHeight w:val="288"/>
                <w:jc w:val="center"/>
              </w:trPr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9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6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4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3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5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8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1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7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2</w:t>
                  </w:r>
                </w:p>
              </w:tc>
            </w:tr>
            <w:tr w:rsidR="00C02A74" w:rsidRPr="00C02A74" w:rsidTr="00C02A74">
              <w:trPr>
                <w:trHeight w:val="288"/>
                <w:jc w:val="center"/>
              </w:trPr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9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6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4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3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5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8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7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1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2</w:t>
                  </w:r>
                </w:p>
              </w:tc>
            </w:tr>
            <w:tr w:rsidR="00C02A74" w:rsidRPr="00C02A74" w:rsidTr="00C02A74">
              <w:trPr>
                <w:trHeight w:val="288"/>
                <w:jc w:val="center"/>
              </w:trPr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9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8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6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2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4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1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5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7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3</w:t>
                  </w:r>
                </w:p>
              </w:tc>
            </w:tr>
            <w:tr w:rsidR="00C02A74" w:rsidRPr="00C02A74" w:rsidTr="00C02A74">
              <w:trPr>
                <w:trHeight w:val="288"/>
                <w:jc w:val="center"/>
              </w:trPr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9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8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6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2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4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1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7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5</w:t>
                  </w:r>
                </w:p>
              </w:tc>
              <w:tc>
                <w:tcPr>
                  <w:tcW w:w="220" w:type="dxa"/>
                  <w:shd w:val="clear" w:color="auto" w:fill="auto"/>
                  <w:noWrap/>
                  <w:vAlign w:val="center"/>
                  <w:hideMark/>
                </w:tcPr>
                <w:p w:rsidR="00C02A74" w:rsidRPr="00C02A74" w:rsidRDefault="00C02A74" w:rsidP="00C02A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  <w:r w:rsidRPr="00C02A74"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  <w:t>3</w:t>
                  </w:r>
                </w:p>
              </w:tc>
            </w:tr>
          </w:tbl>
          <w:p w:rsidR="00C24F82" w:rsidRDefault="00C24F82">
            <w:pPr>
              <w:rPr>
                <w:noProof/>
              </w:rPr>
            </w:pPr>
          </w:p>
        </w:tc>
      </w:tr>
    </w:tbl>
    <w:p w:rsidR="00C24F82" w:rsidRPr="00C24F82" w:rsidRDefault="00C24F82">
      <w:pPr>
        <w:rPr>
          <w:noProof/>
        </w:rPr>
      </w:pPr>
    </w:p>
    <w:p w:rsidR="003D6F11" w:rsidRDefault="00395BD4" w:rsidP="00E5344B">
      <w:pPr>
        <w:pStyle w:val="Ttulo2"/>
        <w:rPr>
          <w:noProof/>
        </w:rPr>
      </w:pPr>
      <w:r w:rsidRPr="003844F7">
        <w:rPr>
          <w:noProof/>
        </w:rPr>
        <w:t>Second approach</w:t>
      </w:r>
    </w:p>
    <w:p w:rsidR="00774480" w:rsidRDefault="00774480" w:rsidP="00774480"/>
    <w:p w:rsidR="00774480" w:rsidRPr="00774480" w:rsidRDefault="00774480" w:rsidP="00774480">
      <w:r>
        <w:t>Programming languages like Python provide ways to solve this problem</w:t>
      </w:r>
      <w:r w:rsidR="00543B42">
        <w:t xml:space="preserve"> with less code and</w:t>
      </w:r>
      <w:r>
        <w:t xml:space="preserve"> faster than </w:t>
      </w:r>
      <w:r w:rsidR="00842D49">
        <w:t xml:space="preserve">the way </w:t>
      </w:r>
      <w:r>
        <w:t>seen on the first approach.</w:t>
      </w:r>
      <w:r w:rsidR="00B222DD">
        <w:t xml:space="preserve"> The following code, found on a Stack Exchange post </w:t>
      </w:r>
      <w:sdt>
        <w:sdtPr>
          <w:id w:val="-868139015"/>
          <w:citation/>
        </w:sdtPr>
        <w:sdtContent>
          <w:r w:rsidR="00B222DD">
            <w:fldChar w:fldCharType="begin"/>
          </w:r>
          <w:r w:rsidR="00B222DD" w:rsidRPr="00B222DD">
            <w:instrText xml:space="preserve"> CITATION Mat15 \l 9226 </w:instrText>
          </w:r>
          <w:r w:rsidR="00B222DD">
            <w:fldChar w:fldCharType="separate"/>
          </w:r>
          <w:r w:rsidR="00264230" w:rsidRPr="00264230">
            <w:rPr>
              <w:noProof/>
            </w:rPr>
            <w:t>[7]</w:t>
          </w:r>
          <w:r w:rsidR="00B222DD">
            <w:fldChar w:fldCharType="end"/>
          </w:r>
        </w:sdtContent>
      </w:sdt>
      <w:r w:rsidR="00B222DD">
        <w:t xml:space="preserve"> answering the same problem uses a different and efficient approach:</w:t>
      </w:r>
    </w:p>
    <w:p w:rsidR="001D71C3" w:rsidRPr="003844F7" w:rsidRDefault="001D71C3" w:rsidP="001D71C3"/>
    <w:p w:rsidR="001D71C3" w:rsidRPr="003844F7" w:rsidRDefault="001D71C3" w:rsidP="001D71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proofErr w:type="gramStart"/>
      <w:r w:rsidRPr="003844F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import</w:t>
      </w:r>
      <w:proofErr w:type="gramEnd"/>
      <w:r w:rsidRPr="003844F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itertools</w:t>
      </w:r>
    </w:p>
    <w:p w:rsidR="001D71C3" w:rsidRPr="003844F7" w:rsidRDefault="001D71C3" w:rsidP="001D71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1D71C3" w:rsidRPr="003844F7" w:rsidRDefault="001D71C3" w:rsidP="001D71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3844F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p </w:t>
      </w:r>
      <w:r w:rsidRPr="003844F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3844F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itertools</w:t>
      </w:r>
      <w:r w:rsidRPr="003844F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3844F7">
        <w:rPr>
          <w:rFonts w:ascii="Courier New" w:hAnsi="Courier New" w:cs="Courier New"/>
          <w:color w:val="000000"/>
          <w:sz w:val="16"/>
          <w:szCs w:val="16"/>
          <w:highlight w:val="white"/>
        </w:rPr>
        <w:t>permutations</w:t>
      </w:r>
      <w:r w:rsidRPr="003844F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([</w:t>
      </w:r>
      <w:r w:rsidRPr="003844F7">
        <w:rPr>
          <w:rFonts w:ascii="Courier New" w:hAnsi="Courier New" w:cs="Courier New"/>
          <w:color w:val="FF0000"/>
          <w:sz w:val="16"/>
          <w:szCs w:val="16"/>
          <w:highlight w:val="white"/>
        </w:rPr>
        <w:t>1.0</w:t>
      </w:r>
      <w:r w:rsidRPr="003844F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3844F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3844F7">
        <w:rPr>
          <w:rFonts w:ascii="Courier New" w:hAnsi="Courier New" w:cs="Courier New"/>
          <w:color w:val="FF0000"/>
          <w:sz w:val="16"/>
          <w:szCs w:val="16"/>
          <w:highlight w:val="white"/>
        </w:rPr>
        <w:t>2.0</w:t>
      </w:r>
      <w:r w:rsidRPr="003844F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3844F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3844F7">
        <w:rPr>
          <w:rFonts w:ascii="Courier New" w:hAnsi="Courier New" w:cs="Courier New"/>
          <w:color w:val="FF0000"/>
          <w:sz w:val="16"/>
          <w:szCs w:val="16"/>
          <w:highlight w:val="white"/>
        </w:rPr>
        <w:t>3.0</w:t>
      </w:r>
      <w:r w:rsidRPr="003844F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3844F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3844F7">
        <w:rPr>
          <w:rFonts w:ascii="Courier New" w:hAnsi="Courier New" w:cs="Courier New"/>
          <w:color w:val="FF0000"/>
          <w:sz w:val="16"/>
          <w:szCs w:val="16"/>
          <w:highlight w:val="white"/>
        </w:rPr>
        <w:t>4.0</w:t>
      </w:r>
      <w:r w:rsidRPr="003844F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3844F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3844F7">
        <w:rPr>
          <w:rFonts w:ascii="Courier New" w:hAnsi="Courier New" w:cs="Courier New"/>
          <w:color w:val="FF0000"/>
          <w:sz w:val="16"/>
          <w:szCs w:val="16"/>
          <w:highlight w:val="white"/>
        </w:rPr>
        <w:t>5.0</w:t>
      </w:r>
      <w:r w:rsidRPr="003844F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3844F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3844F7">
        <w:rPr>
          <w:rFonts w:ascii="Courier New" w:hAnsi="Courier New" w:cs="Courier New"/>
          <w:color w:val="FF0000"/>
          <w:sz w:val="16"/>
          <w:szCs w:val="16"/>
          <w:highlight w:val="white"/>
        </w:rPr>
        <w:t>6.0</w:t>
      </w:r>
      <w:r w:rsidRPr="003844F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3844F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3844F7">
        <w:rPr>
          <w:rFonts w:ascii="Courier New" w:hAnsi="Courier New" w:cs="Courier New"/>
          <w:color w:val="FF0000"/>
          <w:sz w:val="16"/>
          <w:szCs w:val="16"/>
          <w:highlight w:val="white"/>
        </w:rPr>
        <w:t>7.0</w:t>
      </w:r>
      <w:r w:rsidRPr="003844F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3844F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3844F7">
        <w:rPr>
          <w:rFonts w:ascii="Courier New" w:hAnsi="Courier New" w:cs="Courier New"/>
          <w:color w:val="FF0000"/>
          <w:sz w:val="16"/>
          <w:szCs w:val="16"/>
          <w:highlight w:val="white"/>
        </w:rPr>
        <w:t>8.0</w:t>
      </w:r>
      <w:r w:rsidRPr="003844F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3844F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3844F7">
        <w:rPr>
          <w:rFonts w:ascii="Courier New" w:hAnsi="Courier New" w:cs="Courier New"/>
          <w:color w:val="FF0000"/>
          <w:sz w:val="16"/>
          <w:szCs w:val="16"/>
          <w:highlight w:val="white"/>
        </w:rPr>
        <w:t>9.0</w:t>
      </w:r>
      <w:r w:rsidRPr="003844F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])</w:t>
      </w:r>
    </w:p>
    <w:p w:rsidR="001D71C3" w:rsidRPr="003844F7" w:rsidRDefault="001D71C3" w:rsidP="001D71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1D71C3" w:rsidRPr="003844F7" w:rsidRDefault="001D71C3" w:rsidP="001D71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proofErr w:type="spellStart"/>
      <w:proofErr w:type="gramStart"/>
      <w:r w:rsidRPr="003844F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def</w:t>
      </w:r>
      <w:proofErr w:type="spellEnd"/>
      <w:proofErr w:type="gramEnd"/>
      <w:r w:rsidRPr="003844F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3844F7">
        <w:rPr>
          <w:rFonts w:ascii="Courier New" w:hAnsi="Courier New" w:cs="Courier New"/>
          <w:color w:val="FF00FF"/>
          <w:sz w:val="16"/>
          <w:szCs w:val="16"/>
          <w:highlight w:val="white"/>
        </w:rPr>
        <w:t>is_66</w:t>
      </w:r>
      <w:r w:rsidRPr="003844F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3844F7">
        <w:rPr>
          <w:rFonts w:ascii="Courier New" w:hAnsi="Courier New" w:cs="Courier New"/>
          <w:color w:val="000000"/>
          <w:sz w:val="16"/>
          <w:szCs w:val="16"/>
          <w:highlight w:val="white"/>
        </w:rPr>
        <w:t>a</w:t>
      </w:r>
      <w:r w:rsidRPr="003844F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):</w:t>
      </w:r>
    </w:p>
    <w:p w:rsidR="001D71C3" w:rsidRPr="003844F7" w:rsidRDefault="001D71C3" w:rsidP="001D71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3844F7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 xml:space="preserve">result </w:t>
      </w:r>
      <w:r w:rsidRPr="003844F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3844F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3844F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3844F7">
        <w:rPr>
          <w:rFonts w:ascii="Courier New" w:hAnsi="Courier New" w:cs="Courier New"/>
          <w:color w:val="000000"/>
          <w:sz w:val="16"/>
          <w:szCs w:val="16"/>
          <w:highlight w:val="white"/>
        </w:rPr>
        <w:t>a</w:t>
      </w:r>
      <w:r w:rsidRPr="003844F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[</w:t>
      </w:r>
      <w:r w:rsidRPr="003844F7">
        <w:rPr>
          <w:rFonts w:ascii="Courier New" w:hAnsi="Courier New" w:cs="Courier New"/>
          <w:color w:val="FF0000"/>
          <w:sz w:val="16"/>
          <w:szCs w:val="16"/>
          <w:highlight w:val="white"/>
        </w:rPr>
        <w:t>0</w:t>
      </w:r>
      <w:r w:rsidRPr="003844F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]</w:t>
      </w:r>
      <w:r w:rsidRPr="003844F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3844F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+</w:t>
      </w:r>
      <w:r w:rsidRPr="003844F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3844F7">
        <w:rPr>
          <w:rFonts w:ascii="Courier New" w:hAnsi="Courier New" w:cs="Courier New"/>
          <w:color w:val="FF0000"/>
          <w:sz w:val="16"/>
          <w:szCs w:val="16"/>
          <w:highlight w:val="white"/>
        </w:rPr>
        <w:t>13</w:t>
      </w:r>
      <w:r w:rsidRPr="003844F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3844F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*</w:t>
      </w:r>
      <w:r w:rsidRPr="003844F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a</w:t>
      </w:r>
      <w:r w:rsidRPr="003844F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[</w:t>
      </w:r>
      <w:r w:rsidRPr="003844F7">
        <w:rPr>
          <w:rFonts w:ascii="Courier New" w:hAnsi="Courier New" w:cs="Courier New"/>
          <w:color w:val="FF0000"/>
          <w:sz w:val="16"/>
          <w:szCs w:val="16"/>
          <w:highlight w:val="white"/>
        </w:rPr>
        <w:t>1</w:t>
      </w:r>
      <w:r w:rsidRPr="003844F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]</w:t>
      </w:r>
      <w:r w:rsidRPr="003844F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3844F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/</w:t>
      </w:r>
      <w:r w:rsidRPr="003844F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a</w:t>
      </w:r>
      <w:r w:rsidRPr="003844F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[</w:t>
      </w:r>
      <w:r w:rsidRPr="003844F7">
        <w:rPr>
          <w:rFonts w:ascii="Courier New" w:hAnsi="Courier New" w:cs="Courier New"/>
          <w:color w:val="FF0000"/>
          <w:sz w:val="16"/>
          <w:szCs w:val="16"/>
          <w:highlight w:val="white"/>
        </w:rPr>
        <w:t>2</w:t>
      </w:r>
      <w:r w:rsidRPr="003844F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]</w:t>
      </w:r>
      <w:r w:rsidRPr="003844F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3844F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+</w:t>
      </w:r>
      <w:r w:rsidRPr="003844F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a</w:t>
      </w:r>
      <w:r w:rsidRPr="003844F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[</w:t>
      </w:r>
      <w:r w:rsidRPr="003844F7">
        <w:rPr>
          <w:rFonts w:ascii="Courier New" w:hAnsi="Courier New" w:cs="Courier New"/>
          <w:color w:val="FF0000"/>
          <w:sz w:val="16"/>
          <w:szCs w:val="16"/>
          <w:highlight w:val="white"/>
        </w:rPr>
        <w:t>3</w:t>
      </w:r>
      <w:r w:rsidRPr="003844F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]</w:t>
      </w:r>
      <w:r w:rsidRPr="003844F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3844F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+</w:t>
      </w:r>
      <w:r w:rsidRPr="003844F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3844F7">
        <w:rPr>
          <w:rFonts w:ascii="Courier New" w:hAnsi="Courier New" w:cs="Courier New"/>
          <w:color w:val="FF0000"/>
          <w:sz w:val="16"/>
          <w:szCs w:val="16"/>
          <w:highlight w:val="white"/>
        </w:rPr>
        <w:t>12</w:t>
      </w:r>
      <w:r w:rsidRPr="003844F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3844F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*</w:t>
      </w:r>
      <w:r w:rsidRPr="003844F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a</w:t>
      </w:r>
      <w:r w:rsidRPr="003844F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[</w:t>
      </w:r>
      <w:r w:rsidRPr="003844F7">
        <w:rPr>
          <w:rFonts w:ascii="Courier New" w:hAnsi="Courier New" w:cs="Courier New"/>
          <w:color w:val="FF0000"/>
          <w:sz w:val="16"/>
          <w:szCs w:val="16"/>
          <w:highlight w:val="white"/>
        </w:rPr>
        <w:t>4</w:t>
      </w:r>
      <w:r w:rsidRPr="003844F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]</w:t>
      </w:r>
      <w:r w:rsidRPr="003844F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3844F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-</w:t>
      </w:r>
      <w:r w:rsidRPr="003844F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a</w:t>
      </w:r>
      <w:r w:rsidRPr="003844F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[</w:t>
      </w:r>
      <w:r w:rsidRPr="003844F7">
        <w:rPr>
          <w:rFonts w:ascii="Courier New" w:hAnsi="Courier New" w:cs="Courier New"/>
          <w:color w:val="FF0000"/>
          <w:sz w:val="16"/>
          <w:szCs w:val="16"/>
          <w:highlight w:val="white"/>
        </w:rPr>
        <w:t>5</w:t>
      </w:r>
      <w:r w:rsidRPr="003844F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]</w:t>
      </w:r>
      <w:r w:rsidRPr="003844F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3844F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-</w:t>
      </w:r>
      <w:r w:rsidRPr="003844F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3844F7">
        <w:rPr>
          <w:rFonts w:ascii="Courier New" w:hAnsi="Courier New" w:cs="Courier New"/>
          <w:color w:val="FF0000"/>
          <w:sz w:val="16"/>
          <w:szCs w:val="16"/>
          <w:highlight w:val="white"/>
        </w:rPr>
        <w:t>11</w:t>
      </w:r>
      <w:r w:rsidRPr="003844F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3844F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+</w:t>
      </w:r>
      <w:r w:rsidRPr="003844F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a</w:t>
      </w:r>
      <w:r w:rsidRPr="003844F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[</w:t>
      </w:r>
      <w:r w:rsidRPr="003844F7">
        <w:rPr>
          <w:rFonts w:ascii="Courier New" w:hAnsi="Courier New" w:cs="Courier New"/>
          <w:color w:val="FF0000"/>
          <w:sz w:val="16"/>
          <w:szCs w:val="16"/>
          <w:highlight w:val="white"/>
        </w:rPr>
        <w:t>6</w:t>
      </w:r>
      <w:r w:rsidRPr="003844F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]</w:t>
      </w:r>
      <w:r w:rsidRPr="003844F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3844F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*</w:t>
      </w:r>
      <w:r w:rsidRPr="003844F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a</w:t>
      </w:r>
      <w:r w:rsidRPr="003844F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[</w:t>
      </w:r>
      <w:r w:rsidRPr="003844F7">
        <w:rPr>
          <w:rFonts w:ascii="Courier New" w:hAnsi="Courier New" w:cs="Courier New"/>
          <w:color w:val="FF0000"/>
          <w:sz w:val="16"/>
          <w:szCs w:val="16"/>
          <w:highlight w:val="white"/>
        </w:rPr>
        <w:t>7</w:t>
      </w:r>
      <w:r w:rsidRPr="003844F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]</w:t>
      </w:r>
      <w:r w:rsidRPr="003844F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3844F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/</w:t>
      </w:r>
      <w:r w:rsidRPr="003844F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a</w:t>
      </w:r>
      <w:r w:rsidRPr="003844F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[</w:t>
      </w:r>
      <w:r w:rsidRPr="003844F7">
        <w:rPr>
          <w:rFonts w:ascii="Courier New" w:hAnsi="Courier New" w:cs="Courier New"/>
          <w:color w:val="FF0000"/>
          <w:sz w:val="16"/>
          <w:szCs w:val="16"/>
          <w:highlight w:val="white"/>
        </w:rPr>
        <w:t>8</w:t>
      </w:r>
      <w:r w:rsidRPr="003844F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]</w:t>
      </w:r>
      <w:r w:rsidRPr="003844F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3844F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-</w:t>
      </w:r>
      <w:r w:rsidRPr="003844F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3844F7">
        <w:rPr>
          <w:rFonts w:ascii="Courier New" w:hAnsi="Courier New" w:cs="Courier New"/>
          <w:color w:val="FF0000"/>
          <w:sz w:val="16"/>
          <w:szCs w:val="16"/>
          <w:highlight w:val="white"/>
        </w:rPr>
        <w:t>10</w:t>
      </w:r>
      <w:r w:rsidRPr="003844F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</w:p>
    <w:p w:rsidR="001D71C3" w:rsidRPr="003844F7" w:rsidRDefault="001D71C3" w:rsidP="001D71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3844F7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</w:p>
    <w:p w:rsidR="001D71C3" w:rsidRPr="003844F7" w:rsidRDefault="001D71C3" w:rsidP="001D71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3844F7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3844F7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# </w:t>
      </w:r>
      <w:proofErr w:type="gramStart"/>
      <w:r w:rsidRPr="003844F7">
        <w:rPr>
          <w:rFonts w:ascii="Courier New" w:hAnsi="Courier New" w:cs="Courier New"/>
          <w:color w:val="008000"/>
          <w:sz w:val="16"/>
          <w:szCs w:val="16"/>
          <w:highlight w:val="white"/>
        </w:rPr>
        <w:t>handle</w:t>
      </w:r>
      <w:proofErr w:type="gramEnd"/>
      <w:r w:rsidRPr="003844F7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the floats correctly, i.e. result == 66.00 will exclude some solutions</w:t>
      </w:r>
    </w:p>
    <w:p w:rsidR="001D71C3" w:rsidRPr="003844F7" w:rsidRDefault="001D71C3" w:rsidP="001D71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3844F7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proofErr w:type="gramStart"/>
      <w:r w:rsidRPr="003844F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return</w:t>
      </w:r>
      <w:proofErr w:type="gramEnd"/>
      <w:r w:rsidRPr="003844F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3844F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3844F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result </w:t>
      </w:r>
      <w:r w:rsidRPr="003844F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&gt;</w:t>
      </w:r>
      <w:r w:rsidRPr="003844F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3844F7">
        <w:rPr>
          <w:rFonts w:ascii="Courier New" w:hAnsi="Courier New" w:cs="Courier New"/>
          <w:color w:val="FF0000"/>
          <w:sz w:val="16"/>
          <w:szCs w:val="16"/>
          <w:highlight w:val="white"/>
        </w:rPr>
        <w:t>65.99</w:t>
      </w:r>
      <w:r w:rsidRPr="003844F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3844F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3844F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and</w:t>
      </w:r>
      <w:r w:rsidRPr="003844F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3844F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3844F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result </w:t>
      </w:r>
      <w:r w:rsidRPr="003844F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&lt;</w:t>
      </w:r>
      <w:r w:rsidRPr="003844F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3844F7">
        <w:rPr>
          <w:rFonts w:ascii="Courier New" w:hAnsi="Courier New" w:cs="Courier New"/>
          <w:color w:val="FF0000"/>
          <w:sz w:val="16"/>
          <w:szCs w:val="16"/>
          <w:highlight w:val="white"/>
        </w:rPr>
        <w:t>66.01</w:t>
      </w:r>
      <w:r w:rsidRPr="003844F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</w:p>
    <w:p w:rsidR="001D71C3" w:rsidRPr="003844F7" w:rsidRDefault="001D71C3" w:rsidP="001D71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1D71C3" w:rsidRPr="003844F7" w:rsidRDefault="001D71C3" w:rsidP="001D71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3844F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solution_counter </w:t>
      </w:r>
      <w:r w:rsidRPr="003844F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3844F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3844F7">
        <w:rPr>
          <w:rFonts w:ascii="Courier New" w:hAnsi="Courier New" w:cs="Courier New"/>
          <w:color w:val="FF0000"/>
          <w:sz w:val="16"/>
          <w:szCs w:val="16"/>
          <w:highlight w:val="white"/>
        </w:rPr>
        <w:t>0</w:t>
      </w:r>
      <w:r w:rsidRPr="003844F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1D71C3" w:rsidRPr="003844F7" w:rsidRDefault="001D71C3" w:rsidP="001D71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1D71C3" w:rsidRPr="003844F7" w:rsidRDefault="001D71C3" w:rsidP="001D71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proofErr w:type="gramStart"/>
      <w:r w:rsidRPr="003844F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for</w:t>
      </w:r>
      <w:proofErr w:type="gramEnd"/>
      <w:r w:rsidRPr="003844F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a </w:t>
      </w:r>
      <w:r w:rsidRPr="003844F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in</w:t>
      </w:r>
      <w:r w:rsidRPr="003844F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</w:t>
      </w:r>
      <w:r w:rsidRPr="003844F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:</w:t>
      </w:r>
    </w:p>
    <w:p w:rsidR="001D71C3" w:rsidRPr="003844F7" w:rsidRDefault="001D71C3" w:rsidP="001D71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3844F7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proofErr w:type="gramStart"/>
      <w:r w:rsidRPr="003844F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3844F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proofErr w:type="gramEnd"/>
      <w:r w:rsidRPr="003844F7">
        <w:rPr>
          <w:rFonts w:ascii="Courier New" w:hAnsi="Courier New" w:cs="Courier New"/>
          <w:color w:val="000000"/>
          <w:sz w:val="16"/>
          <w:szCs w:val="16"/>
          <w:highlight w:val="white"/>
        </w:rPr>
        <w:t>is_66</w:t>
      </w:r>
      <w:r w:rsidRPr="003844F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3844F7">
        <w:rPr>
          <w:rFonts w:ascii="Courier New" w:hAnsi="Courier New" w:cs="Courier New"/>
          <w:color w:val="000000"/>
          <w:sz w:val="16"/>
          <w:szCs w:val="16"/>
          <w:highlight w:val="white"/>
        </w:rPr>
        <w:t>a</w:t>
      </w:r>
      <w:r w:rsidRPr="003844F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)):</w:t>
      </w:r>
    </w:p>
    <w:p w:rsidR="001D71C3" w:rsidRPr="003844F7" w:rsidRDefault="001D71C3" w:rsidP="001D71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3844F7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3844F7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proofErr w:type="gramStart"/>
      <w:r w:rsidRPr="003844F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print</w:t>
      </w:r>
      <w:r w:rsidRPr="003844F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proofErr w:type="gramEnd"/>
      <w:r w:rsidRPr="003844F7">
        <w:rPr>
          <w:rFonts w:ascii="Courier New" w:hAnsi="Courier New" w:cs="Courier New"/>
          <w:color w:val="000000"/>
          <w:sz w:val="16"/>
          <w:szCs w:val="16"/>
          <w:highlight w:val="white"/>
        </w:rPr>
        <w:t>a</w:t>
      </w:r>
      <w:r w:rsidRPr="003844F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1D71C3" w:rsidRPr="003844F7" w:rsidRDefault="001D71C3" w:rsidP="001D71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3844F7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3844F7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 xml:space="preserve">solution_counter </w:t>
      </w:r>
      <w:r w:rsidRPr="003844F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+=</w:t>
      </w:r>
      <w:r w:rsidRPr="003844F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3844F7">
        <w:rPr>
          <w:rFonts w:ascii="Courier New" w:hAnsi="Courier New" w:cs="Courier New"/>
          <w:color w:val="FF0000"/>
          <w:sz w:val="16"/>
          <w:szCs w:val="16"/>
          <w:highlight w:val="white"/>
        </w:rPr>
        <w:t>1</w:t>
      </w:r>
      <w:r w:rsidRPr="003844F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1D71C3" w:rsidRPr="003844F7" w:rsidRDefault="001D71C3" w:rsidP="001D71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1D71C3" w:rsidRPr="003844F7" w:rsidRDefault="001D71C3" w:rsidP="001D71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proofErr w:type="gramStart"/>
      <w:r w:rsidRPr="003844F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print</w:t>
      </w:r>
      <w:r w:rsidRPr="003844F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proofErr w:type="gramEnd"/>
      <w:r w:rsidRPr="003844F7">
        <w:rPr>
          <w:rFonts w:ascii="Courier New" w:hAnsi="Courier New" w:cs="Courier New"/>
          <w:color w:val="808080"/>
          <w:sz w:val="16"/>
          <w:szCs w:val="16"/>
          <w:highlight w:val="white"/>
        </w:rPr>
        <w:t>"number of solutions %d"</w:t>
      </w:r>
      <w:r w:rsidRPr="003844F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3844F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%</w:t>
      </w:r>
      <w:r w:rsidRPr="003844F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solution_counter</w:t>
      </w:r>
      <w:r w:rsidRPr="003844F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1D71C3" w:rsidRPr="003844F7" w:rsidRDefault="001D71C3" w:rsidP="001D71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1D71C3" w:rsidRPr="003844F7" w:rsidRDefault="001D71C3" w:rsidP="001D71C3">
      <w:pPr>
        <w:rPr>
          <w:sz w:val="16"/>
          <w:szCs w:val="16"/>
        </w:rPr>
      </w:pPr>
      <w:proofErr w:type="gramStart"/>
      <w:r w:rsidRPr="003844F7">
        <w:rPr>
          <w:rFonts w:ascii="Courier New" w:hAnsi="Courier New" w:cs="Courier New"/>
          <w:color w:val="000000"/>
          <w:sz w:val="16"/>
          <w:szCs w:val="16"/>
          <w:highlight w:val="white"/>
        </w:rPr>
        <w:t>exit</w:t>
      </w:r>
      <w:r w:rsidRPr="003844F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proofErr w:type="gramEnd"/>
      <w:r w:rsidRPr="003844F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1D71C3" w:rsidRPr="003844F7" w:rsidRDefault="001D71C3" w:rsidP="001D71C3"/>
    <w:p w:rsidR="001D71C3" w:rsidRDefault="001D71C3" w:rsidP="001D71C3">
      <w:r w:rsidRPr="003844F7">
        <w:lastRenderedPageBreak/>
        <w:t xml:space="preserve">Using python and the </w:t>
      </w:r>
      <w:r w:rsidRPr="003844F7">
        <w:rPr>
          <w:b/>
        </w:rPr>
        <w:t>itertools</w:t>
      </w:r>
      <w:r w:rsidRPr="003844F7">
        <w:t xml:space="preserve"> library you can iterate through all the possible combinations very fast.</w:t>
      </w:r>
    </w:p>
    <w:p w:rsidR="00842D49" w:rsidRPr="003844F7" w:rsidRDefault="00842D49" w:rsidP="00842D49">
      <w:pPr>
        <w:jc w:val="center"/>
      </w:pPr>
      <w:r>
        <w:rPr>
          <w:noProof/>
          <w:lang w:val="es-CO" w:eastAsia="es-CO"/>
        </w:rPr>
        <w:drawing>
          <wp:inline distT="0" distB="0" distL="0" distR="0">
            <wp:extent cx="7026249" cy="3833192"/>
            <wp:effectExtent l="0" t="0" r="381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2015-05-26_21h45_47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26249" cy="3833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753" w:rsidRDefault="00086753">
      <w:r>
        <w:br w:type="page"/>
      </w:r>
    </w:p>
    <w:p w:rsidR="001D71C3" w:rsidRDefault="0018169E" w:rsidP="00086753">
      <w:pPr>
        <w:pStyle w:val="Ttulo1"/>
      </w:pPr>
      <w:r>
        <w:lastRenderedPageBreak/>
        <w:t>Conclusions</w:t>
      </w:r>
    </w:p>
    <w:p w:rsidR="00086753" w:rsidRDefault="007C5EE0" w:rsidP="00E7102D">
      <w:pPr>
        <w:pStyle w:val="Prrafodelista"/>
        <w:numPr>
          <w:ilvl w:val="0"/>
          <w:numId w:val="15"/>
        </w:numPr>
      </w:pPr>
      <w:r>
        <w:t>Using a recursive algorithm will increase the execution time of the process, and might not be a good idea if time is a problem. It might be helpful if memory consumption is an issue.</w:t>
      </w:r>
    </w:p>
    <w:p w:rsidR="007C5EE0" w:rsidRDefault="007C5EE0" w:rsidP="00E7102D">
      <w:pPr>
        <w:pStyle w:val="Prrafodelista"/>
        <w:numPr>
          <w:ilvl w:val="0"/>
          <w:numId w:val="15"/>
        </w:numPr>
      </w:pPr>
      <w:r>
        <w:t>Brute force attacks can help you find the solution of a system in a short amount of time with a high accuracy.</w:t>
      </w:r>
    </w:p>
    <w:p w:rsidR="00756E2D" w:rsidRDefault="00756E2D" w:rsidP="00086753"/>
    <w:p w:rsidR="00031C8C" w:rsidRDefault="00031C8C" w:rsidP="00130295">
      <w:pPr>
        <w:pStyle w:val="Ttulo1"/>
      </w:pPr>
      <w:r>
        <w:t>Work to do</w:t>
      </w:r>
    </w:p>
    <w:p w:rsidR="00031C8C" w:rsidRDefault="00031C8C" w:rsidP="00E7102D">
      <w:pPr>
        <w:pStyle w:val="Prrafodelista"/>
        <w:numPr>
          <w:ilvl w:val="0"/>
          <w:numId w:val="16"/>
        </w:numPr>
      </w:pPr>
      <w:r>
        <w:t>Create an alternate C++ non recursive solution.</w:t>
      </w:r>
    </w:p>
    <w:p w:rsidR="00031C8C" w:rsidRDefault="00031C8C" w:rsidP="00E7102D">
      <w:pPr>
        <w:pStyle w:val="Prrafodelista"/>
        <w:numPr>
          <w:ilvl w:val="0"/>
          <w:numId w:val="16"/>
        </w:numPr>
      </w:pPr>
      <w:r>
        <w:t>Compare the time spent and the memory consumption with the first C++ approach and the pending C++ approach.</w:t>
      </w:r>
    </w:p>
    <w:p w:rsidR="005F6237" w:rsidRDefault="005F6237" w:rsidP="005F6237">
      <w:pPr>
        <w:pStyle w:val="Prrafodelista"/>
        <w:numPr>
          <w:ilvl w:val="0"/>
          <w:numId w:val="16"/>
        </w:numPr>
      </w:pPr>
      <w:r>
        <w:t>Create a more detailed version of this document contemplating both the old approaches and the new ones.</w:t>
      </w:r>
    </w:p>
    <w:p w:rsidR="00031C8C" w:rsidRDefault="00031C8C" w:rsidP="00086753"/>
    <w:p w:rsidR="00756E2D" w:rsidRDefault="00756E2D" w:rsidP="00756E2D">
      <w:pPr>
        <w:pStyle w:val="Ttulo1"/>
      </w:pPr>
      <w:r>
        <w:t>Sources</w:t>
      </w:r>
    </w:p>
    <w:p w:rsidR="00756E2D" w:rsidRDefault="00756E2D" w:rsidP="00086753">
      <w:hyperlink r:id="rId23" w:history="1">
        <w:r w:rsidRPr="003C79C1">
          <w:rPr>
            <w:rStyle w:val="Hipervnculo"/>
          </w:rPr>
          <w:t>https://github.com/jpruiz114/cpp-tests/tree/master/DevCppTest02</w:t>
        </w:r>
      </w:hyperlink>
    </w:p>
    <w:p w:rsidR="00670052" w:rsidRDefault="00670052">
      <w:pPr>
        <w:rPr>
          <w:rFonts w:ascii="Calibri Light" w:eastAsiaTheme="majorEastAsia" w:hAnsi="Calibri Light" w:cstheme="majorBidi"/>
          <w:b/>
          <w:bCs/>
          <w:smallCaps/>
          <w:noProof/>
          <w:color w:val="000000"/>
          <w:sz w:val="36"/>
          <w:szCs w:val="36"/>
        </w:rPr>
      </w:pPr>
      <w:r>
        <w:rPr>
          <w:rFonts w:ascii="Calibri Light" w:hAnsi="Calibri Light"/>
          <w:noProof/>
          <w:color w:val="000000"/>
        </w:rPr>
        <w:br w:type="page"/>
      </w:r>
    </w:p>
    <w:sdt>
      <w:sdtPr>
        <w:rPr>
          <w:lang w:val="es-ES"/>
        </w:rPr>
        <w:id w:val="2096426349"/>
        <w:docPartObj>
          <w:docPartGallery w:val="Bibliographies"/>
          <w:docPartUnique/>
        </w:docPartObj>
      </w:sdtPr>
      <w:sdtEnd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  <w:lang w:val="en-US"/>
        </w:rPr>
      </w:sdtEndPr>
      <w:sdtContent>
        <w:p w:rsidR="00A1397C" w:rsidRDefault="00A1397C">
          <w:pPr>
            <w:pStyle w:val="Ttulo1"/>
          </w:pPr>
          <w:r>
            <w:rPr>
              <w:lang w:val="es-ES"/>
            </w:rPr>
            <w:t>References</w:t>
          </w:r>
        </w:p>
        <w:sdt>
          <w:sdtPr>
            <w:id w:val="111145805"/>
            <w:bibliography/>
          </w:sdtPr>
          <w:sdtContent>
            <w:p w:rsidR="00264230" w:rsidRDefault="00A1397C" w:rsidP="00D96F50">
              <w:pPr>
                <w:rPr>
                  <w:noProof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22"/>
                <w:gridCol w:w="12638"/>
              </w:tblGrid>
              <w:tr w:rsidR="00264230" w:rsidRPr="00264230">
                <w:trPr>
                  <w:divId w:val="788863035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264230" w:rsidRDefault="00264230">
                    <w:pPr>
                      <w:pStyle w:val="Bibliografa"/>
                      <w:rPr>
                        <w:noProof/>
                        <w:sz w:val="24"/>
                        <w:szCs w:val="24"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264230" w:rsidRDefault="00264230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>«Tin nhanh VnExpress,» 18 5 2015. [En línea]. Available: http://vnexpress.net/tin-tuc/giao-duc/bai-toan-lop-3-lam-kho-ca-tien-si-3220186.html. [Último acceso: 22 5 2015].</w:t>
                    </w:r>
                  </w:p>
                </w:tc>
              </w:tr>
              <w:tr w:rsidR="00264230" w:rsidRPr="00264230">
                <w:trPr>
                  <w:divId w:val="788863035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264230" w:rsidRDefault="00264230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264230" w:rsidRDefault="00264230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>«tinmoi.vn,» 25 5 2015. [En línea]. Available: http://www.tinmoi.vn/nguoi-ra-de-bai-toan-lop-3-lam-kho-ca-tien-si-bi-de-xuat-nhac-nho-011359950.html. [Último acceso: 25 5 2015].</w:t>
                    </w:r>
                  </w:p>
                </w:tc>
              </w:tr>
              <w:tr w:rsidR="00264230" w:rsidRPr="00264230">
                <w:trPr>
                  <w:divId w:val="788863035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264230" w:rsidRDefault="00264230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264230" w:rsidRDefault="00264230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>«Tin nhanh VnExpress,» 22 5 2015. [En línea]. Available: http://vnexpress.net/tin-tuc/giao-duc/pgs-tran-dien-hien-bai-toan-lop-3-nam-ngoai-chuong-trinh-sach-giao-khoa-3222585.html. [Último acceso: 22 5 2015].</w:t>
                    </w:r>
                  </w:p>
                </w:tc>
              </w:tr>
              <w:tr w:rsidR="00264230">
                <w:trPr>
                  <w:divId w:val="788863035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264230" w:rsidRDefault="00264230">
                    <w:pPr>
                      <w:pStyle w:val="Bibliograf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264230" w:rsidRDefault="00264230">
                    <w:pPr>
                      <w:pStyle w:val="Bibliograf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A. Bellos, "The Guardian," 5 20 2015. [Online]. Available: http://www.theguardian.com/science/alexs-adventures-in-numberland/2015/may/20/can-you-do-the-maths-puzzle-for-vietnamese-eight-year-olds-that-has-stumped-parents-and-teachers. [Accessed 5 22 2015].</w:t>
                    </w:r>
                  </w:p>
                </w:tc>
              </w:tr>
              <w:tr w:rsidR="00264230">
                <w:trPr>
                  <w:divId w:val="788863035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264230" w:rsidRDefault="00264230">
                    <w:pPr>
                      <w:pStyle w:val="Bibliograf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264230" w:rsidRDefault="00264230">
                    <w:pPr>
                      <w:pStyle w:val="Bibliograf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J. Condliffe, "gizmodo," 5 20 2015. [Online]. Available: http://gizmodo.com/can-you-solve-this-vietnamese-math-puzzle-for-8-year-ol-1705734738. [Accessed 5 22 2015].</w:t>
                    </w:r>
                  </w:p>
                </w:tc>
              </w:tr>
              <w:tr w:rsidR="00264230">
                <w:trPr>
                  <w:divId w:val="788863035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264230" w:rsidRDefault="00264230">
                    <w:pPr>
                      <w:pStyle w:val="Bibliograf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[6]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264230" w:rsidRDefault="00264230">
                    <w:pPr>
                      <w:pStyle w:val="Bibliograf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"Piuha," [Online]. Available: http://www.piuha.fi/excel-function-name-translation/index.php?page=espanol-english.html. [Accessed 5 22 2015].</w:t>
                    </w:r>
                  </w:p>
                </w:tc>
              </w:tr>
              <w:tr w:rsidR="00264230">
                <w:trPr>
                  <w:divId w:val="788863035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264230" w:rsidRDefault="00264230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[7]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264230" w:rsidRDefault="00264230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 w:rsidRPr="00264230">
                      <w:rPr>
                        <w:noProof/>
                      </w:rPr>
                      <w:t xml:space="preserve">«Mathematics Stack Exchange,» 18 5 2015. [En línea]. Available: http://math.stackexchange.com/questions/1288170/a-3rd-grade-math-problem-fill-in-blanks-with-numbers-to-obtain-a-valid-equation/. </w:t>
                    </w:r>
                    <w:r>
                      <w:rPr>
                        <w:noProof/>
                        <w:lang w:val="es-ES"/>
                      </w:rPr>
                      <w:t>[Último acceso: 22 5 2015].</w:t>
                    </w:r>
                  </w:p>
                </w:tc>
              </w:tr>
            </w:tbl>
            <w:p w:rsidR="00264230" w:rsidRDefault="00264230">
              <w:pPr>
                <w:divId w:val="788863035"/>
                <w:rPr>
                  <w:rFonts w:eastAsia="Times New Roman"/>
                  <w:noProof/>
                </w:rPr>
              </w:pPr>
            </w:p>
            <w:p w:rsidR="00A1397C" w:rsidRDefault="00A1397C" w:rsidP="00D96F50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487425" w:rsidRPr="003844F7" w:rsidRDefault="00487425" w:rsidP="001D71C3"/>
    <w:sectPr w:rsidR="00487425" w:rsidRPr="003844F7" w:rsidSect="00670005">
      <w:pgSz w:w="15840" w:h="12240" w:orient="landscape"/>
      <w:pgMar w:top="1440" w:right="1440" w:bottom="1440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82775B"/>
    <w:multiLevelType w:val="multilevel"/>
    <w:tmpl w:val="0EBA3C40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>
    <w:nsid w:val="1B670692"/>
    <w:multiLevelType w:val="hybridMultilevel"/>
    <w:tmpl w:val="5D8C57C4"/>
    <w:lvl w:ilvl="0" w:tplc="AEB291F2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AD6FBE"/>
    <w:multiLevelType w:val="hybridMultilevel"/>
    <w:tmpl w:val="3AE8425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1074E00"/>
    <w:multiLevelType w:val="hybridMultilevel"/>
    <w:tmpl w:val="4F8C1714"/>
    <w:lvl w:ilvl="0" w:tplc="CAB6588C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CDD294C"/>
    <w:multiLevelType w:val="hybridMultilevel"/>
    <w:tmpl w:val="F5369CB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attachedTemplate r:id="rId1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97A"/>
    <w:rsid w:val="000138EC"/>
    <w:rsid w:val="000144A8"/>
    <w:rsid w:val="00031C8C"/>
    <w:rsid w:val="00033417"/>
    <w:rsid w:val="000514A1"/>
    <w:rsid w:val="0007181D"/>
    <w:rsid w:val="00080452"/>
    <w:rsid w:val="00086753"/>
    <w:rsid w:val="00086BEF"/>
    <w:rsid w:val="00091FA8"/>
    <w:rsid w:val="00092CF2"/>
    <w:rsid w:val="000B0A6B"/>
    <w:rsid w:val="000E3A21"/>
    <w:rsid w:val="000E72EE"/>
    <w:rsid w:val="000F1D9E"/>
    <w:rsid w:val="000F3EE1"/>
    <w:rsid w:val="000F5B46"/>
    <w:rsid w:val="0010586D"/>
    <w:rsid w:val="0010711E"/>
    <w:rsid w:val="00113CED"/>
    <w:rsid w:val="00116D55"/>
    <w:rsid w:val="00120384"/>
    <w:rsid w:val="00120915"/>
    <w:rsid w:val="00130295"/>
    <w:rsid w:val="0013215F"/>
    <w:rsid w:val="0013471A"/>
    <w:rsid w:val="0014110D"/>
    <w:rsid w:val="00177C61"/>
    <w:rsid w:val="0018169E"/>
    <w:rsid w:val="001A78A7"/>
    <w:rsid w:val="001B519F"/>
    <w:rsid w:val="001D71C3"/>
    <w:rsid w:val="001E6E8C"/>
    <w:rsid w:val="00206B5C"/>
    <w:rsid w:val="00262922"/>
    <w:rsid w:val="00264230"/>
    <w:rsid w:val="00270887"/>
    <w:rsid w:val="00277D39"/>
    <w:rsid w:val="002A6D2A"/>
    <w:rsid w:val="002C7B60"/>
    <w:rsid w:val="002E022D"/>
    <w:rsid w:val="002F2604"/>
    <w:rsid w:val="00327169"/>
    <w:rsid w:val="00351C5B"/>
    <w:rsid w:val="00371A68"/>
    <w:rsid w:val="00380E97"/>
    <w:rsid w:val="003844F7"/>
    <w:rsid w:val="00386BDF"/>
    <w:rsid w:val="00395BD4"/>
    <w:rsid w:val="003A5428"/>
    <w:rsid w:val="003A696F"/>
    <w:rsid w:val="003A7EBA"/>
    <w:rsid w:val="003B26B8"/>
    <w:rsid w:val="003C69EC"/>
    <w:rsid w:val="003D124B"/>
    <w:rsid w:val="003D2BF2"/>
    <w:rsid w:val="003D6F11"/>
    <w:rsid w:val="003F70D4"/>
    <w:rsid w:val="00431EC9"/>
    <w:rsid w:val="004508CA"/>
    <w:rsid w:val="00450944"/>
    <w:rsid w:val="00465C4A"/>
    <w:rsid w:val="0047255D"/>
    <w:rsid w:val="0048016B"/>
    <w:rsid w:val="00487425"/>
    <w:rsid w:val="004918E2"/>
    <w:rsid w:val="00497586"/>
    <w:rsid w:val="004A40F9"/>
    <w:rsid w:val="004B397D"/>
    <w:rsid w:val="004C59EC"/>
    <w:rsid w:val="005116C3"/>
    <w:rsid w:val="00516247"/>
    <w:rsid w:val="00526A46"/>
    <w:rsid w:val="00542AFB"/>
    <w:rsid w:val="00543B42"/>
    <w:rsid w:val="00580D47"/>
    <w:rsid w:val="00583A0D"/>
    <w:rsid w:val="0058678C"/>
    <w:rsid w:val="005B7BED"/>
    <w:rsid w:val="005C42F6"/>
    <w:rsid w:val="005E68A0"/>
    <w:rsid w:val="005F6237"/>
    <w:rsid w:val="005F6305"/>
    <w:rsid w:val="006003CA"/>
    <w:rsid w:val="0060360B"/>
    <w:rsid w:val="006144ED"/>
    <w:rsid w:val="00623E22"/>
    <w:rsid w:val="00627307"/>
    <w:rsid w:val="00631EC1"/>
    <w:rsid w:val="00665193"/>
    <w:rsid w:val="00670005"/>
    <w:rsid w:val="00670052"/>
    <w:rsid w:val="00672607"/>
    <w:rsid w:val="00674725"/>
    <w:rsid w:val="00675D04"/>
    <w:rsid w:val="006807E2"/>
    <w:rsid w:val="006A4660"/>
    <w:rsid w:val="006A5ECE"/>
    <w:rsid w:val="006E0A34"/>
    <w:rsid w:val="006E0C16"/>
    <w:rsid w:val="006E6615"/>
    <w:rsid w:val="00704BFE"/>
    <w:rsid w:val="00742B7F"/>
    <w:rsid w:val="00756E2D"/>
    <w:rsid w:val="007627D9"/>
    <w:rsid w:val="00774480"/>
    <w:rsid w:val="007849CE"/>
    <w:rsid w:val="00795F95"/>
    <w:rsid w:val="00796349"/>
    <w:rsid w:val="007B2B8D"/>
    <w:rsid w:val="007B7287"/>
    <w:rsid w:val="007C3664"/>
    <w:rsid w:val="007C5EE0"/>
    <w:rsid w:val="007C5FD0"/>
    <w:rsid w:val="007D3311"/>
    <w:rsid w:val="007D3858"/>
    <w:rsid w:val="007E4D4B"/>
    <w:rsid w:val="008010C2"/>
    <w:rsid w:val="00802212"/>
    <w:rsid w:val="00842D49"/>
    <w:rsid w:val="008508BF"/>
    <w:rsid w:val="00861A40"/>
    <w:rsid w:val="008C544D"/>
    <w:rsid w:val="008F1E52"/>
    <w:rsid w:val="008F6684"/>
    <w:rsid w:val="009207DD"/>
    <w:rsid w:val="00933ED6"/>
    <w:rsid w:val="00937BFA"/>
    <w:rsid w:val="00976E63"/>
    <w:rsid w:val="009C1CCE"/>
    <w:rsid w:val="009C4320"/>
    <w:rsid w:val="009D0165"/>
    <w:rsid w:val="009E50EB"/>
    <w:rsid w:val="009F3284"/>
    <w:rsid w:val="00A062A8"/>
    <w:rsid w:val="00A1397C"/>
    <w:rsid w:val="00A149F7"/>
    <w:rsid w:val="00A226F0"/>
    <w:rsid w:val="00A233EA"/>
    <w:rsid w:val="00A3469A"/>
    <w:rsid w:val="00A524EB"/>
    <w:rsid w:val="00A549B6"/>
    <w:rsid w:val="00A66678"/>
    <w:rsid w:val="00A7304F"/>
    <w:rsid w:val="00A83526"/>
    <w:rsid w:val="00AE0283"/>
    <w:rsid w:val="00AF2E4D"/>
    <w:rsid w:val="00B035D4"/>
    <w:rsid w:val="00B21806"/>
    <w:rsid w:val="00B222DD"/>
    <w:rsid w:val="00B25049"/>
    <w:rsid w:val="00B30C13"/>
    <w:rsid w:val="00B40EB7"/>
    <w:rsid w:val="00B50ED3"/>
    <w:rsid w:val="00B526AC"/>
    <w:rsid w:val="00B656AD"/>
    <w:rsid w:val="00B7098E"/>
    <w:rsid w:val="00B76EBE"/>
    <w:rsid w:val="00B84DE3"/>
    <w:rsid w:val="00B87A75"/>
    <w:rsid w:val="00BA1D49"/>
    <w:rsid w:val="00BA56E5"/>
    <w:rsid w:val="00BC062B"/>
    <w:rsid w:val="00BC5275"/>
    <w:rsid w:val="00BF5A35"/>
    <w:rsid w:val="00C02A74"/>
    <w:rsid w:val="00C1497A"/>
    <w:rsid w:val="00C23490"/>
    <w:rsid w:val="00C24F82"/>
    <w:rsid w:val="00C3492E"/>
    <w:rsid w:val="00C44E8F"/>
    <w:rsid w:val="00C71880"/>
    <w:rsid w:val="00CC0AFE"/>
    <w:rsid w:val="00CE2521"/>
    <w:rsid w:val="00CE6537"/>
    <w:rsid w:val="00CF5B16"/>
    <w:rsid w:val="00D1564A"/>
    <w:rsid w:val="00D1709B"/>
    <w:rsid w:val="00D265DF"/>
    <w:rsid w:val="00D35EEE"/>
    <w:rsid w:val="00D37191"/>
    <w:rsid w:val="00D54ABB"/>
    <w:rsid w:val="00D57C4D"/>
    <w:rsid w:val="00D70AAC"/>
    <w:rsid w:val="00D77017"/>
    <w:rsid w:val="00D96F50"/>
    <w:rsid w:val="00DA11F1"/>
    <w:rsid w:val="00DD4D33"/>
    <w:rsid w:val="00DD65A5"/>
    <w:rsid w:val="00E06700"/>
    <w:rsid w:val="00E13D42"/>
    <w:rsid w:val="00E23F74"/>
    <w:rsid w:val="00E30C8D"/>
    <w:rsid w:val="00E44AE9"/>
    <w:rsid w:val="00E46505"/>
    <w:rsid w:val="00E50127"/>
    <w:rsid w:val="00E5330E"/>
    <w:rsid w:val="00E5344B"/>
    <w:rsid w:val="00E7102D"/>
    <w:rsid w:val="00E75182"/>
    <w:rsid w:val="00EA5D0D"/>
    <w:rsid w:val="00EB1043"/>
    <w:rsid w:val="00EB7C18"/>
    <w:rsid w:val="00ED1DAF"/>
    <w:rsid w:val="00EE1C7E"/>
    <w:rsid w:val="00EE2F09"/>
    <w:rsid w:val="00F0179A"/>
    <w:rsid w:val="00F17828"/>
    <w:rsid w:val="00F2621C"/>
    <w:rsid w:val="00F32A58"/>
    <w:rsid w:val="00F64F6A"/>
    <w:rsid w:val="00F83296"/>
    <w:rsid w:val="00FD6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21BCE563-007C-4B40-86D5-32C8A9232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link w:val="Puesto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tuloCar">
    <w:name w:val="Subtítulo Car"/>
    <w:basedOn w:val="Fuentedeprrafopredeter"/>
    <w:link w:val="Subttulo"/>
    <w:uiPriority w:val="11"/>
    <w:rPr>
      <w:color w:val="5A5A5A" w:themeColor="text1" w:themeTint="A5"/>
      <w:spacing w:val="10"/>
    </w:r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nfasissutil">
    <w:name w:val="Subtle Emphasis"/>
    <w:basedOn w:val="Fuentedeprrafopredeter"/>
    <w:uiPriority w:val="19"/>
    <w:qFormat/>
    <w:rPr>
      <w:i/>
      <w:iCs/>
      <w:color w:val="404040" w:themeColor="text1" w:themeTint="BF"/>
    </w:rPr>
  </w:style>
  <w:style w:type="character" w:styleId="nfasis">
    <w:name w:val="Emphasis"/>
    <w:basedOn w:val="Fuentedeprrafopredeter"/>
    <w:uiPriority w:val="20"/>
    <w:qFormat/>
    <w:rPr>
      <w:i/>
      <w:iCs/>
      <w:color w:val="auto"/>
    </w:rPr>
  </w:style>
  <w:style w:type="character" w:styleId="nfasisintenso">
    <w:name w:val="Intense Emphasis"/>
    <w:basedOn w:val="Fuentedeprrafopredeter"/>
    <w:uiPriority w:val="21"/>
    <w:qFormat/>
    <w:rPr>
      <w:b/>
      <w:bCs/>
      <w:i/>
      <w:iCs/>
      <w:caps/>
    </w:rPr>
  </w:style>
  <w:style w:type="character" w:styleId="Textoennegrita">
    <w:name w:val="Strong"/>
    <w:basedOn w:val="Fuentedeprrafopredeter"/>
    <w:uiPriority w:val="22"/>
    <w:qFormat/>
    <w:rPr>
      <w:b/>
      <w:bCs/>
      <w:color w:val="000000" w:themeColor="text1"/>
    </w:rPr>
  </w:style>
  <w:style w:type="paragraph" w:styleId="Cita">
    <w:name w:val="Quote"/>
    <w:basedOn w:val="Normal"/>
    <w:next w:val="Normal"/>
    <w:link w:val="Cita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color w:val="000000" w:themeColor="text1"/>
      <w:shd w:val="clear" w:color="auto" w:fill="F2F2F2" w:themeFill="background1" w:themeFillShade="F2"/>
    </w:rPr>
  </w:style>
  <w:style w:type="character" w:styleId="Referenciasutil">
    <w:name w:val="Subtle Reference"/>
    <w:basedOn w:val="Fuentedeprrafopredeter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Pr>
      <w:b/>
      <w:bCs/>
      <w:smallCaps/>
      <w:u w:val="single"/>
    </w:rPr>
  </w:style>
  <w:style w:type="character" w:styleId="Ttulodellibro">
    <w:name w:val="Book Title"/>
    <w:basedOn w:val="Fuentedeprrafopredeter"/>
    <w:uiPriority w:val="33"/>
    <w:qFormat/>
    <w:rPr>
      <w:b w:val="0"/>
      <w:bCs w:val="0"/>
      <w:smallCaps/>
      <w:spacing w:val="5"/>
    </w:rPr>
  </w:style>
  <w:style w:type="paragraph" w:styleId="Descripci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tulodeTDC">
    <w:name w:val="TOC Heading"/>
    <w:basedOn w:val="Ttulo1"/>
    <w:next w:val="Normal"/>
    <w:uiPriority w:val="39"/>
    <w:semiHidden/>
    <w:unhideWhenUsed/>
    <w:qFormat/>
    <w:pPr>
      <w:outlineLvl w:val="9"/>
    </w:pPr>
  </w:style>
  <w:style w:type="paragraph" w:styleId="Sinespaciado">
    <w:name w:val="No Spacing"/>
    <w:uiPriority w:val="1"/>
    <w:qFormat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unhideWhenUsed/>
    <w:rsid w:val="00086B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CO"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086BEF"/>
    <w:rPr>
      <w:rFonts w:ascii="Courier New" w:eastAsia="Times New Roman" w:hAnsi="Courier New" w:cs="Courier New"/>
      <w:sz w:val="20"/>
      <w:szCs w:val="20"/>
      <w:lang w:val="es-CO" w:eastAsia="es-CO"/>
    </w:rPr>
  </w:style>
  <w:style w:type="character" w:styleId="Hipervnculo">
    <w:name w:val="Hyperlink"/>
    <w:basedOn w:val="Fuentedeprrafopredeter"/>
    <w:uiPriority w:val="99"/>
    <w:unhideWhenUsed/>
    <w:rsid w:val="00E13D42"/>
    <w:rPr>
      <w:color w:val="6B9F25" w:themeColor="hyperlink"/>
      <w:u w:val="single"/>
    </w:rPr>
  </w:style>
  <w:style w:type="table" w:styleId="Tablaconcuadrcula">
    <w:name w:val="Table Grid"/>
    <w:basedOn w:val="Tablanormal"/>
    <w:uiPriority w:val="39"/>
    <w:rsid w:val="008F1E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fa">
    <w:name w:val="Bibliography"/>
    <w:basedOn w:val="Normal"/>
    <w:next w:val="Normal"/>
    <w:uiPriority w:val="37"/>
    <w:unhideWhenUsed/>
    <w:rsid w:val="00A1397C"/>
  </w:style>
  <w:style w:type="character" w:styleId="Hipervnculovisitado">
    <w:name w:val="FollowedHyperlink"/>
    <w:basedOn w:val="Fuentedeprrafopredeter"/>
    <w:uiPriority w:val="99"/>
    <w:semiHidden/>
    <w:unhideWhenUsed/>
    <w:rsid w:val="002E022D"/>
    <w:rPr>
      <w:color w:val="B26B0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3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4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1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3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9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6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0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0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4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8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6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2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5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4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0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3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46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4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6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1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5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7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4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5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9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1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0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5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8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3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7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7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5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1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5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4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86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9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7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1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9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9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4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2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6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6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1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1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2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94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5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6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6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1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4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74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4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0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6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6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5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8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4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9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1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9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3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4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49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1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6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3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1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9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0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7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2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1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9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9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4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23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2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9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1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0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4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7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56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6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9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5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7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2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6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1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8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4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7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1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9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5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9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3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5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6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0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9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6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9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04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1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6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2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25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3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4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9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9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2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numbering" Target="numbering.xml"/><Relationship Id="rId21" Type="http://schemas.openxmlformats.org/officeDocument/2006/relationships/hyperlink" Target="https://github.com/jpruiz114/cpp-tests/blob/master/DevCppTest02/Solution.xlsx?raw=true" TargetMode="External"/><Relationship Id="rId7" Type="http://schemas.openxmlformats.org/officeDocument/2006/relationships/hyperlink" Target="mailto:jpruiz114@gmail.com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chart" Target="charts/chart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23" Type="http://schemas.openxmlformats.org/officeDocument/2006/relationships/hyperlink" Target="https://github.com/jpruiz114/cpp-tests/tree/master/DevCppTest02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tyles" Target="style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AppData\Roaming\Microsoft\Plantillas\Dise&#241;o%20de%20informe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Libro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CO"/>
              <a:t>Word length vs Time spent (Sec.)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Hoja1!$B$3:$B$10</c:f>
              <c:numCache>
                <c:formatCode>General</c:formatCode>
                <c:ptCount val="8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</c:numCache>
            </c:numRef>
          </c:xVal>
          <c:yVal>
            <c:numRef>
              <c:f>Hoja1!$C$3:$C$10</c:f>
              <c:numCache>
                <c:formatCode>General</c:formatCode>
                <c:ptCount val="8"/>
                <c:pt idx="0">
                  <c:v>0.11020000000000001</c:v>
                </c:pt>
                <c:pt idx="1">
                  <c:v>0.53029999999999999</c:v>
                </c:pt>
                <c:pt idx="2">
                  <c:v>2.6629999999999998</c:v>
                </c:pt>
                <c:pt idx="3">
                  <c:v>13.22</c:v>
                </c:pt>
                <c:pt idx="4">
                  <c:v>68.98</c:v>
                </c:pt>
                <c:pt idx="5">
                  <c:v>364.1</c:v>
                </c:pt>
                <c:pt idx="6">
                  <c:v>769.4</c:v>
                </c:pt>
                <c:pt idx="7">
                  <c:v>1416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71847160"/>
        <c:axId val="371849120"/>
      </c:scatterChart>
      <c:valAx>
        <c:axId val="37184716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371849120"/>
        <c:crosses val="autoZero"/>
        <c:crossBetween val="midCat"/>
      </c:valAx>
      <c:valAx>
        <c:axId val="3718491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37184716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Jam15</b:Tag>
    <b:SourceType>DocumentFromInternetSite</b:SourceType>
    <b:Guid>{BC1033A5-5251-469A-8C80-9EFAF6FECF41}</b:Guid>
    <b:Title>gizmodo</b:Title>
    <b:Year>2015</b:Year>
    <b:Month>20</b:Month>
    <b:Day>5</b:Day>
    <b:YearAccessed>2015</b:YearAccessed>
    <b:MonthAccessed>22</b:MonthAccessed>
    <b:DayAccessed>5</b:DayAccessed>
    <b:URL>http://gizmodo.com/can-you-solve-this-vietnamese-math-puzzle-for-8-year-ol-1705734738</b:URL>
    <b:LCID>en-US</b:LCID>
    <b:Author>
      <b:Author>
        <b:NameList>
          <b:Person>
            <b:Last>Condliffe</b:Last>
            <b:First>Jamie</b:First>
          </b:Person>
        </b:NameList>
      </b:Author>
    </b:Author>
    <b:RefOrder>5</b:RefOrder>
  </b:Source>
  <b:Source>
    <b:Tag>Ale15</b:Tag>
    <b:SourceType>DocumentFromInternetSite</b:SourceType>
    <b:Guid>{62B22C61-3C37-4F28-9276-2E6BCF2DBCE6}</b:Guid>
    <b:LCID>en-US</b:LCID>
    <b:Author>
      <b:Author>
        <b:NameList>
          <b:Person>
            <b:Last>Bellos</b:Last>
            <b:First>Alex</b:First>
          </b:Person>
        </b:NameList>
      </b:Author>
    </b:Author>
    <b:Title>The Guardian</b:Title>
    <b:Year>2015</b:Year>
    <b:Month>20</b:Month>
    <b:Day>5</b:Day>
    <b:URL>http://www.theguardian.com/science/alexs-adventures-in-numberland/2015/may/20/can-you-do-the-maths-puzzle-for-vietnamese-eight-year-olds-that-has-stumped-parents-and-teachers</b:URL>
    <b:YearAccessed>2015</b:YearAccessed>
    <b:MonthAccessed>22</b:MonthAccessed>
    <b:DayAccessed>5</b:DayAccessed>
    <b:RefOrder>4</b:RefOrder>
  </b:Source>
  <b:Source>
    <b:Tag>Piu15</b:Tag>
    <b:SourceType>DocumentFromInternetSite</b:SourceType>
    <b:Guid>{F6CE0A65-4173-49BD-AF7F-8C46CD854CD9}</b:Guid>
    <b:Title>Piuha</b:Title>
    <b:LCID>en-US</b:LCID>
    <b:InternetSiteTitle>Excel 2007 functions Español-English</b:InternetSiteTitle>
    <b:URL>http://www.piuha.fi/excel-function-name-translation/index.php?page=espanol-english.html</b:URL>
    <b:YearAccessed>2015</b:YearAccessed>
    <b:MonthAccessed>22</b:MonthAccessed>
    <b:DayAccessed>5</b:DayAccessed>
    <b:RefOrder>6</b:RefOrder>
  </b:Source>
  <b:Source>
    <b:Tag>tin15</b:Tag>
    <b:SourceType>DocumentFromInternetSite</b:SourceType>
    <b:Guid>{D05C9BB8-6487-4B41-852F-479ED088DCDC}</b:Guid>
    <b:Title>tinmoi.vn</b:Title>
    <b:Year>2015</b:Year>
    <b:Month>5</b:Month>
    <b:Day>25</b:Day>
    <b:YearAccessed>2015</b:YearAccessed>
    <b:MonthAccessed>5</b:MonthAccessed>
    <b:DayAccessed>25</b:DayAccessed>
    <b:URL>http://www.tinmoi.vn/nguoi-ra-de-bai-toan-lop-3-lam-kho-ca-tien-si-bi-de-xuat-nhac-nho-011359950.html</b:URL>
    <b:RefOrder>2</b:RefOrder>
  </b:Source>
  <b:Source>
    <b:Tag>Tin15</b:Tag>
    <b:SourceType>DocumentFromInternetSite</b:SourceType>
    <b:Guid>{81041687-8495-47FE-91BC-A7A66E3FCC44}</b:Guid>
    <b:Title>Tin nhanh VnExpress</b:Title>
    <b:Year>2015</b:Year>
    <b:Month>5</b:Month>
    <b:Day>18</b:Day>
    <b:YearAccessed>2015</b:YearAccessed>
    <b:MonthAccessed>5</b:MonthAccessed>
    <b:DayAccessed>22</b:DayAccessed>
    <b:URL>http://vnexpress.net/tin-tuc/giao-duc/bai-toan-lop-3-lam-kho-ca-tien-si-3220186.html</b:URL>
    <b:RefOrder>1</b:RefOrder>
  </b:Source>
  <b:Source>
    <b:Tag>VN15</b:Tag>
    <b:SourceType>DocumentFromInternetSite</b:SourceType>
    <b:Guid>{932F3EB8-2540-446A-AAFF-BCA60ABF9DB2}</b:Guid>
    <b:Title>Tin nhanh VnExpress</b:Title>
    <b:Year>2015</b:Year>
    <b:Month>5</b:Month>
    <b:Day>22</b:Day>
    <b:YearAccessed>2015</b:YearAccessed>
    <b:MonthAccessed>5</b:MonthAccessed>
    <b:DayAccessed>22</b:DayAccessed>
    <b:URL>http://vnexpress.net/tin-tuc/giao-duc/pgs-tran-dien-hien-bai-toan-lop-3-nam-ngoai-chuong-trinh-sach-giao-khoa-3222585.html</b:URL>
    <b:RefOrder>3</b:RefOrder>
  </b:Source>
  <b:Source>
    <b:Tag>Mat15</b:Tag>
    <b:SourceType>DocumentFromInternetSite</b:SourceType>
    <b:Guid>{5808B44E-184A-49BC-96F1-053405E38556}</b:Guid>
    <b:Title>Mathematics Stack Exchange</b:Title>
    <b:Year>2015</b:Year>
    <b:Month>5</b:Month>
    <b:Day>18</b:Day>
    <b:YearAccessed>2015</b:YearAccessed>
    <b:MonthAccessed>5</b:MonthAccessed>
    <b:DayAccessed>22</b:DayAccessed>
    <b:URL>http://math.stackexchange.com/questions/1288170/a-3rd-grade-math-problem-fill-in-blanks-with-numbers-to-obtain-a-valid-equation/</b:URL>
    <b:RefOrder>7</b:RefOrder>
  </b:Source>
</b:Sources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E37559D-8A2B-401A-BEC2-C9C6545741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Diseño de informe</Template>
  <TotalTime>457</TotalTime>
  <Pages>25</Pages>
  <Words>2194</Words>
  <Characters>12067</Characters>
  <Application>Microsoft Office Word</Application>
  <DocSecurity>0</DocSecurity>
  <Lines>100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usuario</dc:creator>
  <cp:keywords/>
  <cp:lastModifiedBy>usuario</cp:lastModifiedBy>
  <cp:revision>209</cp:revision>
  <cp:lastPrinted>2015-05-27T02:58:00Z</cp:lastPrinted>
  <dcterms:created xsi:type="dcterms:W3CDTF">2015-05-24T23:49:00Z</dcterms:created>
  <dcterms:modified xsi:type="dcterms:W3CDTF">2015-05-27T02:59:00Z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